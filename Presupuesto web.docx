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primera tabla contiene información como el nombre de la compañía, la dirección, el número de factura, la fecha, etc., y la segunda tabla es la tabla de factura principal con la descripción y el importe"/>
      </w:tblPr>
      <w:tblGrid>
        <w:gridCol w:w="5932"/>
        <w:gridCol w:w="4535"/>
      </w:tblGrid>
      <w:tr w:rsidR="00827CC0" w:rsidTr="00827CC0">
        <w:trPr>
          <w:trHeight w:val="1151"/>
        </w:trPr>
        <w:tc>
          <w:tcPr>
            <w:tcW w:w="5932" w:type="dxa"/>
          </w:tcPr>
          <w:p w:rsidR="00827CC0" w:rsidRDefault="00827CC0" w:rsidP="00827CC0">
            <w:pPr>
              <w:pStyle w:val="Ttulo1"/>
              <w:jc w:val="center"/>
            </w:pPr>
            <w:r w:rsidRPr="00827CC0">
              <w:rPr>
                <w:color w:val="595959" w:themeColor="text1" w:themeTint="A6"/>
                <w:sz w:val="48"/>
              </w:rPr>
              <w:t>Presupuesto web</w:t>
            </w:r>
          </w:p>
        </w:tc>
        <w:tc>
          <w:tcPr>
            <w:tcW w:w="4535" w:type="dxa"/>
          </w:tcPr>
          <w:p w:rsidR="00827CC0" w:rsidRDefault="00827CC0" w:rsidP="00827CC0">
            <w:pPr>
              <w:pStyle w:val="Ttulo1"/>
              <w:jc w:val="center"/>
            </w:pPr>
          </w:p>
          <w:p w:rsidR="00932F32" w:rsidRDefault="00932F32" w:rsidP="00827CC0">
            <w:pPr>
              <w:pStyle w:val="Ttulo1"/>
              <w:jc w:val="center"/>
            </w:pPr>
          </w:p>
        </w:tc>
      </w:tr>
      <w:tr w:rsidR="00827CC0" w:rsidTr="00827CC0">
        <w:trPr>
          <w:trHeight w:val="1349"/>
        </w:trPr>
        <w:tc>
          <w:tcPr>
            <w:tcW w:w="5932" w:type="dxa"/>
          </w:tcPr>
          <w:p w:rsidR="00827CC0" w:rsidRDefault="00827CC0" w:rsidP="00827CC0">
            <w:pPr>
              <w:pStyle w:val="Informacindecontacto"/>
            </w:pPr>
          </w:p>
        </w:tc>
        <w:tc>
          <w:tcPr>
            <w:tcW w:w="4535" w:type="dxa"/>
          </w:tcPr>
          <w:p w:rsidR="00827CC0" w:rsidRDefault="00932F32" w:rsidP="00827CC0">
            <w:pPr>
              <w:pStyle w:val="Alinearaladerecha"/>
            </w:pPr>
            <w:r>
              <w:rPr>
                <w:rStyle w:val="Textoennegrita"/>
              </w:rPr>
              <w:t>Proyecto</w:t>
            </w:r>
            <w:r w:rsidR="00827CC0">
              <w:rPr>
                <w:rStyle w:val="Ttulo3Car"/>
                <w:lang w:bidi="es-ES"/>
              </w:rPr>
              <w:t xml:space="preserve"> N.º </w:t>
            </w:r>
            <w:r w:rsidR="008B5D73">
              <w:t>00000000000</w:t>
            </w:r>
          </w:p>
          <w:p w:rsidR="00827CC0" w:rsidRDefault="00827CC0" w:rsidP="00827CC0">
            <w:pPr>
              <w:pStyle w:val="Alinearaladerecha"/>
            </w:pPr>
            <w:r>
              <w:rPr>
                <w:rStyle w:val="Ttulo3Car"/>
                <w:lang w:bidi="es-ES"/>
              </w:rPr>
              <w:t xml:space="preserve"> </w:t>
            </w:r>
            <w:sdt>
              <w:sdtPr>
                <w:rPr>
                  <w:rStyle w:val="Textoennegrita"/>
                </w:rPr>
                <w:alias w:val="Fecha:"/>
                <w:tag w:val="Fecha:"/>
                <w:id w:val="2089040624"/>
                <w:placeholder>
                  <w:docPart w:val="C5273A98200249048E3D43557A724ED4"/>
                </w:placeholder>
                <w:temporary/>
                <w:showingPlcHdr/>
                <w15:appearance w15:val="hidden"/>
              </w:sdtPr>
              <w:sdtEndPr>
                <w:rPr>
                  <w:rStyle w:val="Ttulo3C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Textoennegrita"/>
                    <w:lang w:bidi="es-ES"/>
                  </w:rPr>
                  <w:t>FECHA</w:t>
                </w:r>
              </w:sdtContent>
            </w:sdt>
            <w:r>
              <w:rPr>
                <w:rStyle w:val="Ttulo3Car"/>
                <w:lang w:bidi="es-ES"/>
              </w:rPr>
              <w:t xml:space="preserve"> </w:t>
            </w:r>
            <w:r>
              <w:t>08/12/2021</w:t>
            </w:r>
          </w:p>
          <w:p w:rsidR="00827CC0" w:rsidRDefault="00827CC0" w:rsidP="00827CC0">
            <w:pPr>
              <w:pStyle w:val="Alinearaladerecha"/>
            </w:pPr>
          </w:p>
        </w:tc>
      </w:tr>
      <w:tr w:rsidR="00827CC0" w:rsidRPr="00F64996" w:rsidTr="00827CC0">
        <w:trPr>
          <w:trHeight w:val="1871"/>
        </w:trPr>
        <w:tc>
          <w:tcPr>
            <w:tcW w:w="5932" w:type="dxa"/>
            <w:tcMar>
              <w:bottom w:w="288" w:type="dxa"/>
            </w:tcMar>
          </w:tcPr>
          <w:p w:rsidR="00827CC0" w:rsidRDefault="00827CC0" w:rsidP="00827CC0">
            <w:pPr>
              <w:pStyle w:val="Informacindecontacto"/>
            </w:pPr>
            <w:sdt>
              <w:sdtPr>
                <w:rPr>
                  <w:rStyle w:val="Textoennegrita"/>
                </w:rPr>
                <w:alias w:val="Para:"/>
                <w:tag w:val="Para:"/>
                <w:id w:val="-607115967"/>
                <w:placeholder>
                  <w:docPart w:val="B3C930EA0E0D422EBDA3123C5C9AC410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b w:val="0"/>
                  <w:bCs w:val="0"/>
                  <w:caps w:val="0"/>
                  <w:color w:val="auto"/>
                </w:rPr>
              </w:sdtEndPr>
              <w:sdtContent>
                <w:r w:rsidRPr="00BB5412">
                  <w:rPr>
                    <w:lang w:bidi="es-ES"/>
                  </w:rPr>
                  <w:t>PARA:</w:t>
                </w:r>
              </w:sdtContent>
            </w:sdt>
            <w:r>
              <w:rPr>
                <w:rStyle w:val="Textoennegrita"/>
              </w:rPr>
              <w:t xml:space="preserve"> </w:t>
            </w:r>
          </w:p>
          <w:p w:rsidR="00827CC0" w:rsidRPr="00BB5412" w:rsidRDefault="00827CC0" w:rsidP="00827CC0">
            <w:pPr>
              <w:pStyle w:val="Informacindecontacto"/>
            </w:pPr>
            <w:sdt>
              <w:sdtPr>
                <w:alias w:val="Escriba el nombre del destinatario:"/>
                <w:tag w:val="Escriba el nombre del destinatario:"/>
                <w:id w:val="830646394"/>
                <w:placeholder>
                  <w:docPart w:val="E1355AE559F142249175B426A4A2FFFA"/>
                </w:placeholder>
                <w:temporary/>
                <w:showingPlcHdr/>
                <w15:appearance w15:val="hidden"/>
              </w:sdtPr>
              <w:sdtContent>
                <w:r w:rsidRPr="00BB5412">
                  <w:rPr>
                    <w:lang w:bidi="es-ES"/>
                  </w:rPr>
                  <w:t>Nombre</w:t>
                </w:r>
              </w:sdtContent>
            </w:sdt>
            <w:r>
              <w:t>:</w:t>
            </w:r>
            <w:r>
              <w:rPr>
                <w:rStyle w:val="Tablaconcuadrcula"/>
              </w:rPr>
              <w:t xml:space="preserve"> </w:t>
            </w:r>
            <w:r>
              <w:rPr>
                <w:rStyle w:val="Textoennegrita"/>
              </w:rPr>
              <w:t>DeTuc REstaurant</w:t>
            </w:r>
          </w:p>
          <w:p w:rsidR="00827CC0" w:rsidRPr="00BB5412" w:rsidRDefault="00827CC0" w:rsidP="00827CC0">
            <w:pPr>
              <w:pStyle w:val="Informacindecontacto"/>
            </w:pPr>
            <w:sdt>
              <w:sdtPr>
                <w:alias w:val="Escriba la dirección postal del destinatario:"/>
                <w:tag w:val="Escriba la dirección postal del destinatario:"/>
                <w:id w:val="-701479122"/>
                <w:placeholder>
                  <w:docPart w:val="27824FB48B374CBCA713F5846E7CEE64"/>
                </w:placeholder>
                <w:temporary/>
                <w:showingPlcHdr/>
                <w15:appearance w15:val="hidden"/>
              </w:sdtPr>
              <w:sdtContent>
                <w:r w:rsidRPr="00BB5412">
                  <w:rPr>
                    <w:lang w:bidi="es-ES"/>
                  </w:rPr>
                  <w:t>Dirección postal</w:t>
                </w:r>
              </w:sdtContent>
            </w:sdt>
            <w:r>
              <w:t xml:space="preserve">: Av.  1430 </w:t>
            </w:r>
          </w:p>
          <w:p w:rsidR="00827CC0" w:rsidRPr="00BB5412" w:rsidRDefault="00827CC0" w:rsidP="00827CC0">
            <w:pPr>
              <w:pStyle w:val="Informacindecontacto"/>
            </w:pPr>
            <w:sdt>
              <w:sdtPr>
                <w:alias w:val="Escriba la ciudad y el código postal del destinatario:"/>
                <w:tag w:val="Escriba la ciudad y el código postal del destinatario:"/>
                <w:id w:val="123358948"/>
                <w:placeholder>
                  <w:docPart w:val="CE38C95551724192B2B8A15147BB69E1"/>
                </w:placeholder>
                <w:temporary/>
                <w:showingPlcHdr/>
                <w15:appearance w15:val="hidden"/>
              </w:sdtPr>
              <w:sdtContent>
                <w:r w:rsidRPr="00BB5412">
                  <w:rPr>
                    <w:lang w:bidi="es-ES"/>
                  </w:rPr>
                  <w:t>Ciudad y código postal</w:t>
                </w:r>
              </w:sdtContent>
            </w:sdt>
            <w:r>
              <w:t>: CABA 1430</w:t>
            </w:r>
          </w:p>
          <w:p w:rsidR="00827CC0" w:rsidRDefault="00827CC0" w:rsidP="00827CC0">
            <w:pPr>
              <w:pStyle w:val="Informacindecontacto"/>
              <w:rPr>
                <w:lang w:bidi="es-ES"/>
              </w:rPr>
            </w:pPr>
            <w:sdt>
              <w:sdtPr>
                <w:alias w:val="Teléfono:"/>
                <w:tag w:val="Teléfono:"/>
                <w:id w:val="-1672017881"/>
                <w:placeholder>
                  <w:docPart w:val="514CFD2897444D3E90D01570EEDFEAE3"/>
                </w:placeholder>
                <w:temporary/>
                <w:showingPlcHdr/>
                <w15:appearance w15:val="hidden"/>
              </w:sdtPr>
              <w:sdtContent>
                <w:r w:rsidRPr="00BB5412">
                  <w:rPr>
                    <w:lang w:bidi="es-ES"/>
                  </w:rPr>
                  <w:t>Teléfono</w:t>
                </w:r>
              </w:sdtContent>
            </w:sdt>
            <w:r w:rsidRPr="00BB5412">
              <w:rPr>
                <w:lang w:bidi="es-ES"/>
              </w:rPr>
              <w:t xml:space="preserve"> </w:t>
            </w:r>
            <w:sdt>
              <w:sdtPr>
                <w:alias w:val="Escriba el teléfono del destinatario:"/>
                <w:tag w:val="Escriba el teléfono del destinatario:"/>
                <w:id w:val="-543283377"/>
                <w:placeholder>
                  <w:docPart w:val="B44EDDF132C3415FAC3E26291E59C9B7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Escriba el t</w:t>
                </w:r>
                <w:r w:rsidRPr="00BB5412">
                  <w:rPr>
                    <w:lang w:bidi="es-ES"/>
                  </w:rPr>
                  <w:t>eléfono</w:t>
                </w:r>
              </w:sdtContent>
            </w:sdt>
            <w:r>
              <w:t xml:space="preserve"> 011 000000000</w:t>
            </w:r>
            <w:r w:rsidRPr="00BB5412">
              <w:rPr>
                <w:lang w:bidi="es-ES"/>
              </w:rPr>
              <w:t xml:space="preserve"> </w:t>
            </w:r>
          </w:p>
          <w:p w:rsidR="008A643F" w:rsidRDefault="008A643F" w:rsidP="00827CC0">
            <w:pPr>
              <w:pStyle w:val="Informacindecontacto"/>
              <w:rPr>
                <w:lang w:bidi="es-ES"/>
              </w:rPr>
            </w:pPr>
          </w:p>
          <w:p w:rsidR="008A643F" w:rsidRDefault="008A643F" w:rsidP="00827CC0">
            <w:pPr>
              <w:pStyle w:val="Informacindecontacto"/>
              <w:rPr>
                <w:lang w:bidi="es-ES"/>
              </w:rPr>
            </w:pPr>
          </w:p>
          <w:p w:rsidR="008A643F" w:rsidRDefault="008A643F" w:rsidP="00827CC0">
            <w:pPr>
              <w:pStyle w:val="Informacindecontacto"/>
              <w:rPr>
                <w:lang w:bidi="es-ES"/>
              </w:rPr>
            </w:pPr>
          </w:p>
          <w:p w:rsidR="008A643F" w:rsidRDefault="008A643F" w:rsidP="00827CC0">
            <w:pPr>
              <w:pStyle w:val="Informacindecontacto"/>
              <w:rPr>
                <w:lang w:bidi="es-ES"/>
              </w:rPr>
            </w:pPr>
          </w:p>
          <w:p w:rsidR="008A643F" w:rsidRDefault="008A643F" w:rsidP="00827CC0">
            <w:pPr>
              <w:pStyle w:val="Informacindecontacto"/>
            </w:pPr>
          </w:p>
        </w:tc>
        <w:tc>
          <w:tcPr>
            <w:tcW w:w="4535" w:type="dxa"/>
          </w:tcPr>
          <w:p w:rsidR="00827CC0" w:rsidRDefault="00827CC0" w:rsidP="00827CC0">
            <w:pPr>
              <w:pStyle w:val="Alinearaladerecha"/>
            </w:pPr>
            <w:r>
              <w:rPr>
                <w:rStyle w:val="Textoennegrita"/>
              </w:rPr>
              <w:t xml:space="preserve">valido hasta </w:t>
            </w:r>
            <w:r>
              <w:t>18/12/2021</w:t>
            </w:r>
          </w:p>
          <w:p w:rsidR="00827CC0" w:rsidRDefault="00827CC0" w:rsidP="00827CC0">
            <w:pPr>
              <w:pStyle w:val="Alinearaladerecha"/>
            </w:pPr>
          </w:p>
        </w:tc>
      </w:tr>
    </w:tbl>
    <w:tbl>
      <w:tblPr>
        <w:tblStyle w:val="Tabladecuadrcula1clara-nfasis1"/>
        <w:tblW w:w="5000" w:type="pct"/>
        <w:tblLook w:val="04E0" w:firstRow="1" w:lastRow="1" w:firstColumn="1" w:lastColumn="0" w:noHBand="0" w:noVBand="1"/>
        <w:tblDescription w:val="La primera tabla contiene información como el nombre de la compañía, la dirección, el número de factura, la fecha, etc., y la segunda tabla es la tabla de factura principal con la descripción y el importe"/>
      </w:tblPr>
      <w:tblGrid>
        <w:gridCol w:w="7780"/>
        <w:gridCol w:w="2687"/>
      </w:tblGrid>
      <w:tr w:rsidR="001305C3" w:rsidTr="008B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0" w:type="dxa"/>
          </w:tcPr>
          <w:p w:rsidR="001305C3" w:rsidRPr="006224C3" w:rsidRDefault="001E18B6" w:rsidP="00CB34FD">
            <w:pPr>
              <w:pStyle w:val="Ttulo5"/>
              <w:outlineLvl w:val="4"/>
              <w:rPr>
                <w:rStyle w:val="nfasis"/>
              </w:rPr>
            </w:pPr>
            <w:sdt>
              <w:sdtPr>
                <w:rPr>
                  <w:rStyle w:val="nfasis"/>
                </w:rPr>
                <w:alias w:val="Descripción:"/>
                <w:tag w:val="Descripción:"/>
                <w:id w:val="-781729456"/>
                <w:placeholder>
                  <w:docPart w:val="AE1CEA301EB546CF882E424B83D152E6"/>
                </w:placeholder>
                <w:temporary/>
                <w:showingPlcHdr/>
                <w15:appearance w15:val="hidden"/>
              </w:sdtPr>
              <w:sdtEndPr>
                <w:rPr>
                  <w:rStyle w:val="nfasis"/>
                </w:rPr>
              </w:sdtEndPr>
              <w:sdtContent>
                <w:r w:rsidR="001305C3" w:rsidRPr="006224C3">
                  <w:rPr>
                    <w:rStyle w:val="nfasis"/>
                    <w:lang w:bidi="es-ES"/>
                  </w:rPr>
                  <w:t>Descripción</w:t>
                </w:r>
              </w:sdtContent>
            </w:sdt>
            <w:r w:rsidR="00827CC0">
              <w:rPr>
                <w:rStyle w:val="nfasis"/>
              </w:rPr>
              <w:t xml:space="preserve">                                                            Cantidad</w:t>
            </w:r>
          </w:p>
        </w:tc>
        <w:tc>
          <w:tcPr>
            <w:tcW w:w="2687" w:type="dxa"/>
            <w:vAlign w:val="center"/>
          </w:tcPr>
          <w:p w:rsidR="001305C3" w:rsidRPr="006224C3" w:rsidRDefault="00827CC0" w:rsidP="00827CC0">
            <w:pPr>
              <w:pStyle w:val="Ttulo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</w:rPr>
            </w:pPr>
            <w:r>
              <w:rPr>
                <w:rStyle w:val="nfasis"/>
              </w:rPr>
              <w:t>Precio total</w:t>
            </w:r>
          </w:p>
        </w:tc>
      </w:tr>
      <w:tr w:rsidR="001305C3" w:rsidTr="008B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0" w:type="dxa"/>
          </w:tcPr>
          <w:p w:rsidR="001305C3" w:rsidRPr="008B5D73" w:rsidRDefault="008B5D73" w:rsidP="008B5D73">
            <w:pPr>
              <w:tabs>
                <w:tab w:val="left" w:pos="1695"/>
              </w:tabs>
              <w:spacing w:line="276" w:lineRule="auto"/>
            </w:pPr>
            <w:bookmarkStart w:id="0" w:name="_GoBack"/>
            <w:bookmarkEnd w:id="0"/>
            <w:r w:rsidRPr="005779CA">
              <w:t>D</w:t>
            </w:r>
            <w:r>
              <w:t xml:space="preserve">iseño de sitio                                </w:t>
            </w:r>
            <w:r w:rsidR="005779CA">
              <w:t xml:space="preserve">                            </w:t>
            </w:r>
            <w:r>
              <w:t xml:space="preserve">   1</w:t>
            </w:r>
          </w:p>
        </w:tc>
        <w:tc>
          <w:tcPr>
            <w:tcW w:w="2687" w:type="dxa"/>
          </w:tcPr>
          <w:p w:rsidR="001305C3" w:rsidRDefault="005779CA" w:rsidP="005779CA">
            <w:pPr>
              <w:pStyle w:val="Cantid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$10.000 </w:t>
            </w:r>
          </w:p>
        </w:tc>
      </w:tr>
      <w:tr w:rsidR="00F97B05" w:rsidTr="008B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0" w:type="dxa"/>
          </w:tcPr>
          <w:p w:rsidR="00F97B05" w:rsidRPr="005779CA" w:rsidRDefault="00F97B05" w:rsidP="00F97B05">
            <w:pPr>
              <w:spacing w:line="276" w:lineRule="auto"/>
            </w:pPr>
            <w:r w:rsidRPr="005779CA">
              <w:t>Secciones del sitio</w:t>
            </w:r>
            <w:r>
              <w:t xml:space="preserve">                                                       </w:t>
            </w:r>
            <w:r>
              <w:t xml:space="preserve">  6</w:t>
            </w:r>
          </w:p>
        </w:tc>
        <w:tc>
          <w:tcPr>
            <w:tcW w:w="2687" w:type="dxa"/>
          </w:tcPr>
          <w:p w:rsidR="00F97B05" w:rsidRDefault="00F97B05" w:rsidP="00F97B05">
            <w:pPr>
              <w:pStyle w:val="Cantid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$9.0</w:t>
            </w:r>
            <w:r>
              <w:t>00($1500x1)</w:t>
            </w:r>
          </w:p>
        </w:tc>
      </w:tr>
      <w:tr w:rsidR="00F97B05" w:rsidTr="008B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0" w:type="dxa"/>
          </w:tcPr>
          <w:p w:rsidR="00F97B05" w:rsidRDefault="00F97B05" w:rsidP="00F97B05">
            <w:pPr>
              <w:spacing w:line="276" w:lineRule="auto"/>
              <w:rPr>
                <w:b/>
              </w:rPr>
            </w:pPr>
            <w:r>
              <w:t>Desarrollo de sitio                                                          1</w:t>
            </w:r>
          </w:p>
        </w:tc>
        <w:tc>
          <w:tcPr>
            <w:tcW w:w="2687" w:type="dxa"/>
          </w:tcPr>
          <w:p w:rsidR="00F97B05" w:rsidRDefault="00F97B05" w:rsidP="00F97B05">
            <w:pPr>
              <w:pStyle w:val="Cantid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$15.000</w:t>
            </w:r>
          </w:p>
        </w:tc>
      </w:tr>
      <w:tr w:rsidR="00F97B05" w:rsidTr="008B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0" w:type="dxa"/>
          </w:tcPr>
          <w:p w:rsidR="00F97B05" w:rsidRPr="005779CA" w:rsidRDefault="00F97B05" w:rsidP="00F97B05">
            <w:pPr>
              <w:spacing w:line="276" w:lineRule="auto"/>
            </w:pPr>
            <w:proofErr w:type="spellStart"/>
            <w:r w:rsidRPr="005779CA">
              <w:t>Analitycs</w:t>
            </w:r>
            <w:proofErr w:type="spellEnd"/>
            <w:r>
              <w:t xml:space="preserve">                                                                         1</w:t>
            </w:r>
          </w:p>
        </w:tc>
        <w:tc>
          <w:tcPr>
            <w:tcW w:w="2687" w:type="dxa"/>
          </w:tcPr>
          <w:p w:rsidR="00F97B05" w:rsidRDefault="00F97B05" w:rsidP="00F97B05">
            <w:pPr>
              <w:pStyle w:val="Cantid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$1.900</w:t>
            </w:r>
            <w:r w:rsidR="00924031">
              <w:t xml:space="preserve"> (x mes)</w:t>
            </w:r>
          </w:p>
        </w:tc>
      </w:tr>
      <w:tr w:rsidR="00F97B05" w:rsidTr="008B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0" w:type="dxa"/>
          </w:tcPr>
          <w:p w:rsidR="00F97B05" w:rsidRDefault="00F97B05" w:rsidP="00F97B05">
            <w:pPr>
              <w:spacing w:line="276" w:lineRule="auto"/>
              <w:rPr>
                <w:b/>
              </w:rPr>
            </w:pPr>
            <w:r>
              <w:t xml:space="preserve">Hosting, dominio y </w:t>
            </w:r>
            <w:r w:rsidR="00924031">
              <w:t>s</w:t>
            </w:r>
            <w:r>
              <w:t>eguridad                                      1</w:t>
            </w:r>
          </w:p>
        </w:tc>
        <w:tc>
          <w:tcPr>
            <w:tcW w:w="2687" w:type="dxa"/>
          </w:tcPr>
          <w:p w:rsidR="00F97B05" w:rsidRDefault="00F97B05" w:rsidP="00F97B05">
            <w:pPr>
              <w:pStyle w:val="Cantid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$1.800(x mes)</w:t>
            </w:r>
          </w:p>
        </w:tc>
      </w:tr>
      <w:tr w:rsidR="00F97B05" w:rsidTr="008B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0" w:type="dxa"/>
          </w:tcPr>
          <w:p w:rsidR="00F97B05" w:rsidRDefault="00F97B05" w:rsidP="00F97B05">
            <w:pPr>
              <w:spacing w:line="276" w:lineRule="auto"/>
              <w:rPr>
                <w:b/>
              </w:rPr>
            </w:pPr>
            <w:r>
              <w:t>Posicionamiento de sitio (SEO)                                    1</w:t>
            </w:r>
          </w:p>
        </w:tc>
        <w:tc>
          <w:tcPr>
            <w:tcW w:w="2687" w:type="dxa"/>
          </w:tcPr>
          <w:p w:rsidR="00F97B05" w:rsidRDefault="00F97B05" w:rsidP="00F97B05">
            <w:pPr>
              <w:pStyle w:val="Cantid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$8.000</w:t>
            </w:r>
          </w:p>
        </w:tc>
      </w:tr>
      <w:tr w:rsidR="00F97B05" w:rsidTr="008B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0" w:type="dxa"/>
          </w:tcPr>
          <w:p w:rsidR="00F97B05" w:rsidRDefault="00F97B05" w:rsidP="00F97B05">
            <w:pPr>
              <w:spacing w:line="276" w:lineRule="auto"/>
              <w:rPr>
                <w:b/>
              </w:rPr>
            </w:pPr>
            <w:r>
              <w:t>Mantenimiento                                                              1</w:t>
            </w:r>
          </w:p>
        </w:tc>
        <w:tc>
          <w:tcPr>
            <w:tcW w:w="2687" w:type="dxa"/>
          </w:tcPr>
          <w:p w:rsidR="00F97B05" w:rsidRDefault="00F97B05" w:rsidP="00F97B05">
            <w:pPr>
              <w:pStyle w:val="Cantid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$4.500(x mes)</w:t>
            </w:r>
          </w:p>
        </w:tc>
      </w:tr>
      <w:tr w:rsidR="00F97B05" w:rsidTr="008B5D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780" w:type="dxa"/>
          </w:tcPr>
          <w:p w:rsidR="00F97B05" w:rsidRPr="008B5D73" w:rsidRDefault="00F97B05" w:rsidP="00F97B05">
            <w:pPr>
              <w:rPr>
                <w:rStyle w:val="nfasis"/>
                <w:color w:val="5B9BD5" w:themeColor="accent1"/>
                <w:lang w:val="en-US"/>
              </w:rPr>
            </w:pPr>
            <w:r w:rsidRPr="008B5D73">
              <w:rPr>
                <w:rStyle w:val="nfasis"/>
                <w:color w:val="5B9BD5" w:themeColor="accent1"/>
                <w:lang w:val="en-US"/>
              </w:rPr>
              <w:t>Sub Total</w:t>
            </w:r>
          </w:p>
          <w:p w:rsidR="00F97B05" w:rsidRPr="00827CC0" w:rsidRDefault="00F97B05" w:rsidP="00F97B05">
            <w:pPr>
              <w:rPr>
                <w:rStyle w:val="nfasis"/>
                <w:lang w:val="en-US"/>
              </w:rPr>
            </w:pPr>
            <w:r w:rsidRPr="00827CC0">
              <w:rPr>
                <w:rStyle w:val="nfasis"/>
                <w:lang w:val="en-US"/>
              </w:rPr>
              <w:t xml:space="preserve">                                                                                             </w:t>
            </w:r>
            <w:r w:rsidR="008A643F">
              <w:rPr>
                <w:rStyle w:val="nfasis"/>
                <w:lang w:val="en-US"/>
              </w:rPr>
              <w:t xml:space="preserve">              </w:t>
            </w:r>
            <w:r w:rsidR="008A643F" w:rsidRPr="00827CC0">
              <w:rPr>
                <w:rStyle w:val="nfasis"/>
                <w:lang w:val="en-US"/>
              </w:rPr>
              <w:t>I.V.A (</w:t>
            </w:r>
            <w:r w:rsidRPr="00827CC0">
              <w:rPr>
                <w:rStyle w:val="nfasis"/>
                <w:lang w:val="en-US"/>
              </w:rPr>
              <w:t>21%)</w:t>
            </w:r>
          </w:p>
          <w:p w:rsidR="00F97B05" w:rsidRDefault="00F97B05" w:rsidP="00F97B05">
            <w:sdt>
              <w:sdtPr>
                <w:rPr>
                  <w:rStyle w:val="nfasis"/>
                  <w:color w:val="595959" w:themeColor="text1" w:themeTint="A6"/>
                  <w:sz w:val="32"/>
                </w:rPr>
                <w:alias w:val="Total:"/>
                <w:tag w:val="Total:"/>
                <w:id w:val="1059289457"/>
                <w:placeholder>
                  <w:docPart w:val="371FD075E9954736976896B0483F161E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b w:val="0"/>
                  <w:iCs w:val="0"/>
                  <w:color w:val="595959" w:themeColor="text1" w:themeTint="A6"/>
                  <w:u w:val="single"/>
                </w:rPr>
              </w:sdtEndPr>
              <w:sdtContent>
                <w:r w:rsidRPr="00771A70">
                  <w:rPr>
                    <w:b/>
                    <w:color w:val="595959" w:themeColor="text1" w:themeTint="A6"/>
                    <w:sz w:val="32"/>
                    <w:u w:val="single"/>
                    <w:lang w:bidi="es-ES"/>
                  </w:rPr>
                  <w:t>Total</w:t>
                </w:r>
              </w:sdtContent>
            </w:sdt>
            <w:r w:rsidRPr="00771A70">
              <w:rPr>
                <w:rStyle w:val="nfasis"/>
                <w:color w:val="595959" w:themeColor="text1" w:themeTint="A6"/>
                <w:sz w:val="32"/>
                <w:u w:val="single"/>
              </w:rPr>
              <w:t xml:space="preserve">                                            </w:t>
            </w:r>
            <w:r w:rsidRPr="00771A70">
              <w:t xml:space="preserve">                                                                                                          </w:t>
            </w:r>
          </w:p>
        </w:tc>
        <w:tc>
          <w:tcPr>
            <w:tcW w:w="2687" w:type="dxa"/>
          </w:tcPr>
          <w:p w:rsidR="00F97B05" w:rsidRDefault="00F97B05" w:rsidP="00F97B05">
            <w:pPr>
              <w:pStyle w:val="Cantidad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       $50.200</w:t>
            </w:r>
          </w:p>
          <w:p w:rsidR="00F97B05" w:rsidRPr="00771A70" w:rsidRDefault="00F97B05" w:rsidP="00F97B0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                             </w:t>
            </w:r>
            <w:r w:rsidR="007961B7">
              <w:rPr>
                <w:b w:val="0"/>
              </w:rPr>
              <w:t>$10.542</w:t>
            </w:r>
          </w:p>
          <w:p w:rsidR="00F97B05" w:rsidRPr="00771A70" w:rsidRDefault="00F97B05" w:rsidP="00F97B0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                 </w:t>
            </w:r>
            <w:r w:rsidR="007961B7">
              <w:rPr>
                <w:u w:val="single"/>
              </w:rPr>
              <w:t>$60.742</w:t>
            </w:r>
            <w:r w:rsidRPr="00771A70">
              <w:rPr>
                <w:u w:val="single"/>
              </w:rPr>
              <w:t xml:space="preserve">  </w:t>
            </w:r>
          </w:p>
        </w:tc>
      </w:tr>
    </w:tbl>
    <w:p w:rsidR="00771A70" w:rsidRDefault="00771A70" w:rsidP="00771A70">
      <w:pPr>
        <w:pStyle w:val="Cierre"/>
        <w:jc w:val="center"/>
        <w:rPr>
          <w:b/>
          <w:sz w:val="32"/>
        </w:rPr>
      </w:pPr>
    </w:p>
    <w:p w:rsidR="00924031" w:rsidRDefault="00924031" w:rsidP="00771A70">
      <w:pPr>
        <w:pStyle w:val="Cierre"/>
        <w:jc w:val="center"/>
        <w:rPr>
          <w:b/>
          <w:sz w:val="32"/>
        </w:rPr>
      </w:pPr>
    </w:p>
    <w:p w:rsidR="00924031" w:rsidRDefault="00924031" w:rsidP="00771A70">
      <w:pPr>
        <w:pStyle w:val="Cierre"/>
        <w:jc w:val="center"/>
        <w:rPr>
          <w:b/>
          <w:sz w:val="32"/>
        </w:rPr>
      </w:pPr>
    </w:p>
    <w:p w:rsidR="00924031" w:rsidRDefault="00924031" w:rsidP="00771A70">
      <w:pPr>
        <w:pStyle w:val="Cierre"/>
        <w:jc w:val="center"/>
        <w:rPr>
          <w:b/>
          <w:sz w:val="32"/>
        </w:rPr>
      </w:pPr>
    </w:p>
    <w:p w:rsidR="00924031" w:rsidRDefault="00924031" w:rsidP="00771A70">
      <w:pPr>
        <w:pStyle w:val="Cierre"/>
        <w:jc w:val="center"/>
        <w:rPr>
          <w:b/>
          <w:sz w:val="32"/>
        </w:rPr>
      </w:pPr>
    </w:p>
    <w:p w:rsidR="00924031" w:rsidRDefault="00924031" w:rsidP="00771A70">
      <w:pPr>
        <w:pStyle w:val="Cierre"/>
        <w:jc w:val="center"/>
        <w:rPr>
          <w:b/>
          <w:sz w:val="32"/>
        </w:rPr>
      </w:pPr>
    </w:p>
    <w:p w:rsidR="00932F32" w:rsidRPr="00932F32" w:rsidRDefault="00932F32" w:rsidP="00932F32">
      <w:pPr>
        <w:pStyle w:val="Cierre"/>
        <w:rPr>
          <w:sz w:val="18"/>
        </w:rPr>
      </w:pPr>
      <w:r w:rsidRPr="00932F32">
        <w:rPr>
          <w:sz w:val="18"/>
        </w:rPr>
        <w:t xml:space="preserve">Términos y Condiciones * El pago se </w:t>
      </w:r>
      <w:proofErr w:type="spellStart"/>
      <w:r w:rsidRPr="00932F32">
        <w:rPr>
          <w:sz w:val="18"/>
        </w:rPr>
        <w:t>ralizará</w:t>
      </w:r>
      <w:proofErr w:type="spellEnd"/>
      <w:r w:rsidRPr="00932F32">
        <w:rPr>
          <w:sz w:val="18"/>
        </w:rPr>
        <w:t xml:space="preserve"> 50% al iniciar el proyecto y 50% al finalizar. * Una vez aprobado el </w:t>
      </w:r>
      <w:proofErr w:type="spellStart"/>
      <w:r w:rsidRPr="00932F32">
        <w:rPr>
          <w:sz w:val="18"/>
        </w:rPr>
        <w:t>pressupuesto</w:t>
      </w:r>
      <w:proofErr w:type="spellEnd"/>
      <w:r w:rsidRPr="00932F32">
        <w:rPr>
          <w:sz w:val="18"/>
        </w:rPr>
        <w:t xml:space="preserve"> se redactará un breve contrato que tendrá que ser firmado por cliente y </w:t>
      </w:r>
      <w:proofErr w:type="spellStart"/>
      <w:r w:rsidRPr="00932F32">
        <w:rPr>
          <w:sz w:val="18"/>
        </w:rPr>
        <w:t>proveerdor</w:t>
      </w:r>
      <w:proofErr w:type="spellEnd"/>
      <w:r w:rsidRPr="00932F32">
        <w:rPr>
          <w:sz w:val="18"/>
        </w:rPr>
        <w:t xml:space="preserve"> con los servicios y clausulas detallados.</w:t>
      </w:r>
    </w:p>
    <w:p w:rsidR="00932F32" w:rsidRDefault="00932F32" w:rsidP="00932F32">
      <w:pPr>
        <w:pStyle w:val="Cierre"/>
      </w:pPr>
    </w:p>
    <w:p w:rsidR="00924031" w:rsidRDefault="00924031" w:rsidP="00771A70">
      <w:pPr>
        <w:pStyle w:val="Cierre"/>
        <w:jc w:val="center"/>
        <w:rPr>
          <w:b/>
          <w:sz w:val="32"/>
        </w:rPr>
      </w:pPr>
    </w:p>
    <w:p w:rsidR="00924031" w:rsidRDefault="00924031" w:rsidP="00771A70">
      <w:pPr>
        <w:pStyle w:val="Cierre"/>
        <w:jc w:val="center"/>
        <w:rPr>
          <w:b/>
          <w:sz w:val="32"/>
        </w:rPr>
      </w:pPr>
    </w:p>
    <w:p w:rsidR="00924031" w:rsidRDefault="00924031" w:rsidP="00771A70">
      <w:pPr>
        <w:pStyle w:val="Cierre"/>
        <w:jc w:val="center"/>
        <w:rPr>
          <w:b/>
          <w:sz w:val="32"/>
        </w:rPr>
      </w:pPr>
    </w:p>
    <w:p w:rsidR="00924031" w:rsidRDefault="00924031" w:rsidP="00771A70">
      <w:pPr>
        <w:pStyle w:val="Cierre"/>
        <w:jc w:val="center"/>
        <w:rPr>
          <w:b/>
          <w:sz w:val="32"/>
        </w:rPr>
      </w:pPr>
    </w:p>
    <w:p w:rsidR="00924031" w:rsidRDefault="00924031" w:rsidP="00771A70">
      <w:pPr>
        <w:pStyle w:val="Cierre"/>
        <w:jc w:val="center"/>
        <w:rPr>
          <w:b/>
          <w:sz w:val="32"/>
        </w:rPr>
      </w:pPr>
    </w:p>
    <w:p w:rsidR="00424AE2" w:rsidRPr="00932F32" w:rsidRDefault="00771A70" w:rsidP="00771A70">
      <w:pPr>
        <w:pStyle w:val="Cierre"/>
        <w:jc w:val="center"/>
        <w:rPr>
          <w:b/>
          <w:sz w:val="32"/>
          <w:u w:val="single"/>
        </w:rPr>
      </w:pPr>
      <w:r w:rsidRPr="00932F32">
        <w:rPr>
          <w:b/>
          <w:sz w:val="32"/>
          <w:u w:val="single"/>
        </w:rPr>
        <w:t>Servicios detallados</w:t>
      </w:r>
    </w:p>
    <w:p w:rsidR="00771A70" w:rsidRDefault="00771A70" w:rsidP="00771A70">
      <w:pPr>
        <w:pStyle w:val="Cierre"/>
        <w:rPr>
          <w:b/>
          <w:sz w:val="32"/>
        </w:rPr>
      </w:pPr>
    </w:p>
    <w:p w:rsidR="00932F32" w:rsidRDefault="00932F32" w:rsidP="00771A70">
      <w:pPr>
        <w:pStyle w:val="Cierre"/>
        <w:rPr>
          <w:b/>
          <w:sz w:val="32"/>
        </w:rPr>
      </w:pPr>
    </w:p>
    <w:p w:rsidR="00932F32" w:rsidRDefault="00932F32" w:rsidP="00771A70">
      <w:pPr>
        <w:pStyle w:val="Cierre"/>
        <w:rPr>
          <w:b/>
          <w:sz w:val="32"/>
        </w:rPr>
      </w:pPr>
    </w:p>
    <w:p w:rsidR="00771A70" w:rsidRDefault="00F97B05" w:rsidP="00771A70">
      <w:pPr>
        <w:pStyle w:val="Cierre"/>
        <w:rPr>
          <w:b/>
        </w:rPr>
      </w:pPr>
      <w:r w:rsidRPr="00F97B05">
        <w:rPr>
          <w:b/>
          <w:u w:val="single"/>
        </w:rPr>
        <w:t>Diseño</w:t>
      </w:r>
      <w:r>
        <w:rPr>
          <w:b/>
        </w:rPr>
        <w:t>:</w:t>
      </w:r>
    </w:p>
    <w:p w:rsidR="00F97B05" w:rsidRDefault="00F97B05" w:rsidP="00771A70">
      <w:pPr>
        <w:pStyle w:val="Cierre"/>
      </w:pPr>
      <w:r w:rsidRPr="00F97B05">
        <w:t>Creación</w:t>
      </w:r>
      <w:r>
        <w:t xml:space="preserve"> de sketch con y diseño </w:t>
      </w:r>
      <w:proofErr w:type="spellStart"/>
      <w:r>
        <w:t>atra</w:t>
      </w:r>
      <w:r w:rsidR="00924031">
        <w:t>ves</w:t>
      </w:r>
      <w:proofErr w:type="spellEnd"/>
      <w:r>
        <w:t xml:space="preserve"> de </w:t>
      </w:r>
      <w:proofErr w:type="spellStart"/>
      <w:r>
        <w:t>frameworks</w:t>
      </w:r>
      <w:proofErr w:type="spellEnd"/>
      <w:r>
        <w:t xml:space="preserve"> para definir estructura</w:t>
      </w:r>
    </w:p>
    <w:p w:rsidR="00F97B05" w:rsidRDefault="00F97B05" w:rsidP="00771A70">
      <w:pPr>
        <w:pStyle w:val="Cierre"/>
      </w:pPr>
    </w:p>
    <w:p w:rsidR="00F97B05" w:rsidRPr="00F97B05" w:rsidRDefault="00F97B05" w:rsidP="00771A70">
      <w:pPr>
        <w:pStyle w:val="Cierre"/>
        <w:rPr>
          <w:b/>
          <w:u w:val="single"/>
        </w:rPr>
      </w:pPr>
      <w:r w:rsidRPr="00F97B05">
        <w:rPr>
          <w:b/>
          <w:u w:val="single"/>
        </w:rPr>
        <w:t>Secciones de sitio</w:t>
      </w:r>
      <w:r w:rsidR="007961B7">
        <w:rPr>
          <w:b/>
          <w:u w:val="single"/>
        </w:rPr>
        <w:t>:</w:t>
      </w:r>
    </w:p>
    <w:p w:rsidR="00771A70" w:rsidRDefault="00F97B05" w:rsidP="00771A70">
      <w:pPr>
        <w:pStyle w:val="Cierre"/>
      </w:pPr>
      <w:r>
        <w:t>Creación y definición de secciones (Inicio, Conócenos, productos, Nuestro enfoque, ayuda y contacto)</w:t>
      </w:r>
    </w:p>
    <w:p w:rsidR="007961B7" w:rsidRPr="00F97B05" w:rsidRDefault="007961B7" w:rsidP="00771A70">
      <w:pPr>
        <w:pStyle w:val="Cierre"/>
      </w:pPr>
    </w:p>
    <w:p w:rsidR="00771A70" w:rsidRPr="007961B7" w:rsidRDefault="007961B7" w:rsidP="00771A70">
      <w:pPr>
        <w:pStyle w:val="Cierre"/>
        <w:rPr>
          <w:b/>
          <w:u w:val="single"/>
        </w:rPr>
      </w:pPr>
      <w:r w:rsidRPr="007961B7">
        <w:rPr>
          <w:b/>
          <w:u w:val="single"/>
        </w:rPr>
        <w:t>Desarrollo de sitio</w:t>
      </w:r>
      <w:r>
        <w:rPr>
          <w:b/>
          <w:u w:val="single"/>
        </w:rPr>
        <w:t>:</w:t>
      </w:r>
    </w:p>
    <w:p w:rsidR="007961B7" w:rsidRDefault="007961B7" w:rsidP="00771A70">
      <w:pPr>
        <w:pStyle w:val="Cierre"/>
      </w:pPr>
      <w:r>
        <w:t xml:space="preserve">Creación y desarrollo de sitio con implementación de </w:t>
      </w:r>
      <w:proofErr w:type="spellStart"/>
      <w:r>
        <w:t>frameworks</w:t>
      </w:r>
      <w:proofErr w:type="spellEnd"/>
      <w:r>
        <w:t xml:space="preserve"> y lenguajes</w:t>
      </w:r>
    </w:p>
    <w:p w:rsidR="007961B7" w:rsidRDefault="007961B7" w:rsidP="00771A70">
      <w:pPr>
        <w:pStyle w:val="Cierre"/>
      </w:pPr>
    </w:p>
    <w:p w:rsidR="00771A70" w:rsidRDefault="007961B7" w:rsidP="00771A70">
      <w:pPr>
        <w:pStyle w:val="Cierre"/>
        <w:rPr>
          <w:b/>
          <w:u w:val="single"/>
        </w:rPr>
      </w:pPr>
      <w:proofErr w:type="spellStart"/>
      <w:r w:rsidRPr="007961B7">
        <w:rPr>
          <w:b/>
          <w:u w:val="single"/>
        </w:rPr>
        <w:t>Analitycs</w:t>
      </w:r>
      <w:proofErr w:type="spellEnd"/>
      <w:r>
        <w:rPr>
          <w:b/>
          <w:u w:val="single"/>
        </w:rPr>
        <w:t>:</w:t>
      </w:r>
    </w:p>
    <w:p w:rsidR="007961B7" w:rsidRDefault="00924031" w:rsidP="00771A70">
      <w:pPr>
        <w:pStyle w:val="Cierre"/>
      </w:pPr>
      <w:r>
        <w:t xml:space="preserve">Seguimiento de su página web </w:t>
      </w:r>
      <w:proofErr w:type="spellStart"/>
      <w:r>
        <w:t>atraves</w:t>
      </w:r>
      <w:proofErr w:type="spellEnd"/>
      <w:r>
        <w:t xml:space="preserve"> de Google </w:t>
      </w:r>
      <w:proofErr w:type="spellStart"/>
      <w:r w:rsidRPr="00924031">
        <w:t>analytics</w:t>
      </w:r>
      <w:proofErr w:type="spellEnd"/>
    </w:p>
    <w:p w:rsidR="00924031" w:rsidRDefault="00924031" w:rsidP="00771A70">
      <w:pPr>
        <w:pStyle w:val="Cierre"/>
      </w:pPr>
    </w:p>
    <w:p w:rsidR="00924031" w:rsidRDefault="00924031" w:rsidP="00771A70">
      <w:pPr>
        <w:pStyle w:val="Cierre"/>
      </w:pPr>
      <w:r w:rsidRPr="00924031">
        <w:rPr>
          <w:b/>
          <w:u w:val="single"/>
        </w:rPr>
        <w:t>Hosting, dominio y seguridad</w:t>
      </w:r>
      <w:r>
        <w:rPr>
          <w:b/>
          <w:u w:val="single"/>
        </w:rPr>
        <w:t>:</w:t>
      </w:r>
      <w:r w:rsidRPr="00924031">
        <w:t xml:space="preserve"> </w:t>
      </w:r>
    </w:p>
    <w:p w:rsidR="00924031" w:rsidRDefault="00924031" w:rsidP="00771A70">
      <w:pPr>
        <w:pStyle w:val="Cierre"/>
      </w:pPr>
      <w:r>
        <w:t xml:space="preserve">Adquisición de dominio, hosting </w:t>
      </w:r>
      <w:r w:rsidRPr="00924031">
        <w:t>y</w:t>
      </w:r>
      <w:r>
        <w:t xml:space="preserve"> seguridad seleccionado por usted</w:t>
      </w:r>
      <w:r w:rsidRPr="00924031">
        <w:t xml:space="preserve"> </w:t>
      </w:r>
    </w:p>
    <w:p w:rsidR="00924031" w:rsidRDefault="00924031" w:rsidP="00771A70">
      <w:pPr>
        <w:pStyle w:val="Cierre"/>
      </w:pPr>
    </w:p>
    <w:p w:rsidR="00924031" w:rsidRDefault="00924031" w:rsidP="00771A70">
      <w:pPr>
        <w:pStyle w:val="Cierre"/>
        <w:rPr>
          <w:b/>
          <w:u w:val="single"/>
        </w:rPr>
      </w:pPr>
      <w:r w:rsidRPr="00924031">
        <w:rPr>
          <w:b/>
          <w:u w:val="single"/>
        </w:rPr>
        <w:t>Posicionamiento de sitio (SEO)</w:t>
      </w:r>
      <w:r>
        <w:rPr>
          <w:b/>
          <w:u w:val="single"/>
        </w:rPr>
        <w:t>:</w:t>
      </w:r>
    </w:p>
    <w:p w:rsidR="00924031" w:rsidRDefault="00924031" w:rsidP="00771A70">
      <w:pPr>
        <w:pStyle w:val="Cierre"/>
      </w:pPr>
      <w:r w:rsidRPr="00924031">
        <w:t xml:space="preserve">Uso </w:t>
      </w:r>
      <w:r>
        <w:t>de met</w:t>
      </w:r>
      <w:r w:rsidRPr="00924031">
        <w:t>o</w:t>
      </w:r>
      <w:r>
        <w:t>do</w:t>
      </w:r>
      <w:r w:rsidRPr="00924031">
        <w:t>logías en código</w:t>
      </w:r>
      <w:r>
        <w:t xml:space="preserve">, Google </w:t>
      </w:r>
      <w:proofErr w:type="spellStart"/>
      <w:r>
        <w:t>ads</w:t>
      </w:r>
      <w:proofErr w:type="spellEnd"/>
      <w:r>
        <w:t>,</w:t>
      </w:r>
      <w:r w:rsidRPr="00924031">
        <w:t xml:space="preserve"> más adhesión de palabras clave para mejor posicionamiento de su sitio web</w:t>
      </w:r>
      <w:r w:rsidRPr="00924031">
        <w:t xml:space="preserve">             </w:t>
      </w:r>
    </w:p>
    <w:p w:rsidR="00924031" w:rsidRDefault="00924031" w:rsidP="00771A70">
      <w:pPr>
        <w:pStyle w:val="Cierre"/>
      </w:pPr>
    </w:p>
    <w:p w:rsidR="00924031" w:rsidRDefault="00924031" w:rsidP="00771A70">
      <w:pPr>
        <w:pStyle w:val="Cierre"/>
        <w:rPr>
          <w:b/>
          <w:u w:val="single"/>
        </w:rPr>
      </w:pPr>
      <w:r w:rsidRPr="00924031">
        <w:rPr>
          <w:b/>
          <w:u w:val="single"/>
        </w:rPr>
        <w:t>Mantenimiento</w:t>
      </w:r>
      <w:r>
        <w:rPr>
          <w:b/>
          <w:u w:val="single"/>
        </w:rPr>
        <w:t>:</w:t>
      </w:r>
    </w:p>
    <w:p w:rsidR="00924031" w:rsidRPr="008A643F" w:rsidRDefault="008A643F" w:rsidP="00771A70">
      <w:pPr>
        <w:pStyle w:val="Cierre"/>
      </w:pPr>
      <w:r w:rsidRPr="008A643F">
        <w:t>Se proporciona mantenimiento a su sitio web</w:t>
      </w:r>
      <w:r w:rsidR="00924031" w:rsidRPr="008A643F">
        <w:t xml:space="preserve"> </w:t>
      </w:r>
      <w:r>
        <w:t>por el plazo acordado</w:t>
      </w:r>
    </w:p>
    <w:p w:rsidR="00924031" w:rsidRPr="00924031" w:rsidRDefault="00924031" w:rsidP="00771A70">
      <w:pPr>
        <w:pStyle w:val="Cierre"/>
      </w:pPr>
      <w:r w:rsidRPr="00924031">
        <w:t xml:space="preserve">                                 </w:t>
      </w:r>
    </w:p>
    <w:p w:rsidR="00924031" w:rsidRDefault="00924031" w:rsidP="00771A70">
      <w:pPr>
        <w:pStyle w:val="Cierre"/>
      </w:pPr>
    </w:p>
    <w:p w:rsidR="00924031" w:rsidRDefault="00924031" w:rsidP="00771A70">
      <w:pPr>
        <w:pStyle w:val="Cierre"/>
      </w:pPr>
    </w:p>
    <w:p w:rsidR="00924031" w:rsidRDefault="00924031" w:rsidP="00771A70">
      <w:pPr>
        <w:pStyle w:val="Cierre"/>
      </w:pPr>
    </w:p>
    <w:p w:rsidR="00924031" w:rsidRDefault="00924031" w:rsidP="00771A70">
      <w:pPr>
        <w:pStyle w:val="Cierre"/>
      </w:pPr>
    </w:p>
    <w:p w:rsidR="00924031" w:rsidRPr="00924031" w:rsidRDefault="00924031" w:rsidP="00771A70">
      <w:pPr>
        <w:pStyle w:val="Cierre"/>
      </w:pPr>
    </w:p>
    <w:p w:rsidR="00771A70" w:rsidRDefault="008A643F" w:rsidP="00F64996">
      <w:pPr>
        <w:pStyle w:val="Ttulo5"/>
      </w:pPr>
      <w:r>
        <w:t>Si tiene cualquier tipo de pregunta sobre el presupuesto</w:t>
      </w:r>
      <w:r w:rsidR="003E2C99" w:rsidRPr="00F64996">
        <w:t xml:space="preserve"> </w:t>
      </w:r>
      <w:sdt>
        <w:sdtPr>
          <w:alias w:val="Contacto:"/>
          <w:tag w:val="Contacto:"/>
          <w:id w:val="-544830348"/>
          <w:placeholder>
            <w:docPart w:val="AFFBFB3917DD486698B93A7DFA3F6256"/>
          </w:placeholder>
          <w:temporary/>
          <w:showingPlcHdr/>
          <w15:appearance w15:val="hidden"/>
        </w:sdtPr>
        <w:sdtEndPr/>
        <w:sdtContent>
          <w:r w:rsidR="00B862E8" w:rsidRPr="00F64996">
            <w:t>póngase en contacto con</w:t>
          </w:r>
        </w:sdtContent>
      </w:sdt>
      <w:r w:rsidR="00771A70">
        <w:t>:</w:t>
      </w:r>
    </w:p>
    <w:p w:rsidR="00771A70" w:rsidRDefault="001E18B6" w:rsidP="00F64996">
      <w:pPr>
        <w:pStyle w:val="Ttulo5"/>
        <w:rPr>
          <w:rStyle w:val="Ttulo5Car"/>
        </w:rPr>
      </w:pPr>
      <w:sdt>
        <w:sdtPr>
          <w:rPr>
            <w:rStyle w:val="Ttulo5Car"/>
          </w:rPr>
          <w:alias w:val="Escriba su nombre:"/>
          <w:tag w:val="Escriba su nombre:"/>
          <w:id w:val="1944266295"/>
          <w:placeholder>
            <w:docPart w:val="9C86EE29F1A5448491E3AAB27DB9CB45"/>
          </w:placeholder>
          <w:temporary/>
          <w:showingPlcHdr/>
          <w15:appearance w15:val="hidden"/>
        </w:sdtPr>
        <w:sdtEndPr>
          <w:rPr>
            <w:rStyle w:val="Ttulo5Car"/>
          </w:rPr>
        </w:sdtEndPr>
        <w:sdtContent>
          <w:r w:rsidR="00366DD3" w:rsidRPr="00F64996">
            <w:rPr>
              <w:rStyle w:val="Ttulo5Car"/>
            </w:rPr>
            <w:t>Nombre</w:t>
          </w:r>
        </w:sdtContent>
      </w:sdt>
      <w:r w:rsidR="00366DD3" w:rsidRPr="00F64996">
        <w:rPr>
          <w:rStyle w:val="Ttulo5Car"/>
        </w:rPr>
        <w:t xml:space="preserve"> </w:t>
      </w:r>
      <w:r w:rsidR="00771A70">
        <w:rPr>
          <w:rStyle w:val="Ttulo5Car"/>
        </w:rPr>
        <w:t>HwrG</w:t>
      </w:r>
      <w:r w:rsidR="00780CA3" w:rsidRPr="00F64996">
        <w:rPr>
          <w:rStyle w:val="Ttulo5Car"/>
        </w:rPr>
        <w:t xml:space="preserve"> </w:t>
      </w:r>
    </w:p>
    <w:p w:rsidR="00771A70" w:rsidRDefault="001E18B6" w:rsidP="00F64996">
      <w:pPr>
        <w:pStyle w:val="Ttulo5"/>
        <w:rPr>
          <w:rStyle w:val="Ttulo5Car"/>
        </w:rPr>
      </w:pPr>
      <w:sdt>
        <w:sdtPr>
          <w:rPr>
            <w:rStyle w:val="Ttulo5Car"/>
          </w:rPr>
          <w:alias w:val="Escriba el teléfono:"/>
          <w:tag w:val="Escriba el teléfono"/>
          <w:id w:val="-1843694107"/>
          <w:placeholder>
            <w:docPart w:val="5B1D4FBBBFB942609C0A3CCF32DC3146"/>
          </w:placeholder>
          <w:temporary/>
          <w:showingPlcHdr/>
          <w15:appearance w15:val="hidden"/>
        </w:sdtPr>
        <w:sdtEndPr>
          <w:rPr>
            <w:rStyle w:val="Ttulo5Car"/>
          </w:rPr>
        </w:sdtEndPr>
        <w:sdtContent>
          <w:r w:rsidR="00366DD3" w:rsidRPr="00F64996">
            <w:rPr>
              <w:rStyle w:val="Ttulo5Car"/>
            </w:rPr>
            <w:t>Teléfono</w:t>
          </w:r>
        </w:sdtContent>
      </w:sdt>
      <w:r w:rsidR="00771A70">
        <w:rPr>
          <w:rStyle w:val="Ttulo5Car"/>
        </w:rPr>
        <w:t xml:space="preserve"> 011 0000000000000</w:t>
      </w:r>
      <w:r w:rsidR="00366DD3" w:rsidRPr="00F64996">
        <w:rPr>
          <w:rStyle w:val="Ttulo5Car"/>
        </w:rPr>
        <w:t xml:space="preserve"> </w:t>
      </w:r>
    </w:p>
    <w:p w:rsidR="00424AE2" w:rsidRDefault="001E18B6" w:rsidP="00F64996">
      <w:pPr>
        <w:pStyle w:val="Ttulo5"/>
        <w:rPr>
          <w:rStyle w:val="Ttulo5Car"/>
        </w:rPr>
      </w:pPr>
      <w:sdt>
        <w:sdtPr>
          <w:rPr>
            <w:rStyle w:val="Ttulo5Car"/>
          </w:rPr>
          <w:alias w:val="Escriba el correo electrónico:"/>
          <w:tag w:val="Escriba el correo electrónico:"/>
          <w:id w:val="491149979"/>
          <w:placeholder>
            <w:docPart w:val="2D839BE7E8AB4FB88453B270308AAA7D"/>
          </w:placeholder>
          <w:temporary/>
          <w:showingPlcHdr/>
          <w15:appearance w15:val="hidden"/>
        </w:sdtPr>
        <w:sdtEndPr>
          <w:rPr>
            <w:rStyle w:val="Ttulo5Car"/>
          </w:rPr>
        </w:sdtEndPr>
        <w:sdtContent>
          <w:r w:rsidR="002D57CE" w:rsidRPr="00F64996">
            <w:rPr>
              <w:rStyle w:val="Ttulo5Car"/>
            </w:rPr>
            <w:t>Correo electrónico</w:t>
          </w:r>
        </w:sdtContent>
      </w:sdt>
      <w:r w:rsidR="00771A70">
        <w:rPr>
          <w:rStyle w:val="Ttulo5Car"/>
        </w:rPr>
        <w:t xml:space="preserve"> </w:t>
      </w:r>
      <w:hyperlink r:id="rId7" w:history="1">
        <w:r w:rsidR="00932F32" w:rsidRPr="00663AF4">
          <w:rPr>
            <w:rStyle w:val="Hipervnculo"/>
          </w:rPr>
          <w:t>HwrG@gmai.com</w:t>
        </w:r>
      </w:hyperlink>
    </w:p>
    <w:p w:rsidR="00932F32" w:rsidRDefault="00932F32" w:rsidP="00F64996">
      <w:pPr>
        <w:pStyle w:val="Ttulo5"/>
        <w:rPr>
          <w:rStyle w:val="Ttulo5Car"/>
        </w:rPr>
      </w:pPr>
    </w:p>
    <w:p w:rsidR="00932F32" w:rsidRPr="00F64996" w:rsidRDefault="00932F32" w:rsidP="00F64996">
      <w:pPr>
        <w:pStyle w:val="Ttulo5"/>
      </w:pPr>
    </w:p>
    <w:p w:rsidR="001305C3" w:rsidRDefault="001E18B6" w:rsidP="00B70BA4">
      <w:pPr>
        <w:pStyle w:val="Ttulo4"/>
      </w:pPr>
      <w:sdt>
        <w:sdtPr>
          <w:alias w:val="Gracias por su confianza:"/>
          <w:tag w:val="Gracias por su confianza:"/>
          <w:id w:val="1425142957"/>
          <w:placeholder>
            <w:docPart w:val="DF5BEC132C424CE594EF51186BCFC998"/>
          </w:placeholder>
          <w:temporary/>
          <w:showingPlcHdr/>
          <w15:appearance w15:val="hidden"/>
        </w:sdtPr>
        <w:sdtEndPr/>
        <w:sdtContent>
          <w:r w:rsidR="003E2C99" w:rsidRPr="00F64996">
            <w:rPr>
              <w:lang w:bidi="es-ES"/>
            </w:rPr>
            <w:t>¡Gracias por su confianza!</w:t>
          </w:r>
        </w:sdtContent>
      </w:sdt>
    </w:p>
    <w:sectPr w:rsidR="001305C3" w:rsidSect="00F64996">
      <w:footerReference w:type="default" r:id="rId8"/>
      <w:footerReference w:type="first" r:id="rId9"/>
      <w:pgSz w:w="11907" w:h="16840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8B6" w:rsidRDefault="001E18B6">
      <w:pPr>
        <w:spacing w:line="240" w:lineRule="auto"/>
      </w:pPr>
      <w:r>
        <w:separator/>
      </w:r>
    </w:p>
  </w:endnote>
  <w:endnote w:type="continuationSeparator" w:id="0">
    <w:p w:rsidR="001E18B6" w:rsidRDefault="001E1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Número de página (final de la página):"/>
      <w:tag w:val="Número de página (final de la página):"/>
      <w:id w:val="-118231415"/>
      <w:placeholder>
        <w:docPart w:val="52E95B59C4B94E1AA92919E65B2C8CCE"/>
      </w:placeholder>
      <w:showingPlcHdr/>
      <w15:appearance w15:val="hidden"/>
    </w:sdtPr>
    <w:sdtEndPr/>
    <w:sdtContent>
      <w:p w:rsidR="00424AE2" w:rsidRPr="00245B36" w:rsidRDefault="00A003D0" w:rsidP="00245B36">
        <w:pPr>
          <w:pStyle w:val="Piedepgina"/>
        </w:pPr>
        <w:r>
          <w:rPr>
            <w:lang w:bidi="es-ES"/>
          </w:rPr>
          <w:t xml:space="preserve">Página </w:t>
        </w:r>
        <w:r>
          <w:rPr>
            <w:b/>
            <w:lang w:bidi="es-ES"/>
          </w:rPr>
          <w:fldChar w:fldCharType="begin"/>
        </w:r>
        <w:r>
          <w:rPr>
            <w:b/>
            <w:lang w:bidi="es-ES"/>
          </w:rPr>
          <w:instrText xml:space="preserve"> PAGE  \* Arabic  \* MERGEFORMAT </w:instrText>
        </w:r>
        <w:r>
          <w:rPr>
            <w:b/>
            <w:lang w:bidi="es-ES"/>
          </w:rPr>
          <w:fldChar w:fldCharType="separate"/>
        </w:r>
        <w:r w:rsidR="006224C3">
          <w:rPr>
            <w:b/>
            <w:noProof/>
            <w:lang w:bidi="es-ES"/>
          </w:rPr>
          <w:t>2</w:t>
        </w:r>
        <w:r>
          <w:rPr>
            <w:b/>
            <w:lang w:bidi="es-ES"/>
          </w:rPr>
          <w:fldChar w:fldCharType="end"/>
        </w:r>
        <w:r>
          <w:rPr>
            <w:lang w:bidi="es-ES"/>
          </w:rPr>
          <w:t xml:space="preserve"> de </w:t>
        </w:r>
        <w:r>
          <w:rPr>
            <w:b/>
            <w:lang w:bidi="es-ES"/>
          </w:rPr>
          <w:fldChar w:fldCharType="begin"/>
        </w:r>
        <w:r>
          <w:rPr>
            <w:b/>
            <w:lang w:bidi="es-ES"/>
          </w:rPr>
          <w:instrText xml:space="preserve"> NUMPAGES  \* Arabic  \* MERGEFORMAT </w:instrText>
        </w:r>
        <w:r>
          <w:rPr>
            <w:b/>
            <w:lang w:bidi="es-ES"/>
          </w:rPr>
          <w:fldChar w:fldCharType="separate"/>
        </w:r>
        <w:r w:rsidR="006224C3">
          <w:rPr>
            <w:b/>
            <w:noProof/>
            <w:lang w:bidi="es-ES"/>
          </w:rPr>
          <w:t>2</w:t>
        </w:r>
        <w:r>
          <w:rPr>
            <w:b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Número de página (final de la página):"/>
      <w:tag w:val="Número de página (final de la página):"/>
      <w:id w:val="1531992761"/>
      <w:placeholder>
        <w:docPart w:val="E63BBE56732444078990EBC05CEA560B"/>
      </w:placeholder>
      <w15:appearance w15:val="hidden"/>
    </w:sdtPr>
    <w:sdtContent>
      <w:p w:rsidR="008A643F" w:rsidRPr="008A643F" w:rsidRDefault="008A643F" w:rsidP="008A643F">
        <w:pPr>
          <w:pStyle w:val="Piedepgina"/>
        </w:pPr>
        <w:r w:rsidRPr="008A643F">
          <w:t xml:space="preserve">Página </w:t>
        </w:r>
        <w:r w:rsidRPr="008A643F">
          <w:rPr>
            <w:b/>
          </w:rPr>
          <w:t>1</w:t>
        </w:r>
        <w:r w:rsidRPr="008A643F">
          <w:t xml:space="preserve"> de </w:t>
        </w:r>
        <w:r w:rsidRPr="008A643F">
          <w:rPr>
            <w:b/>
          </w:rPr>
          <w:t>2</w:t>
        </w:r>
      </w:p>
    </w:sdtContent>
  </w:sdt>
  <w:p w:rsidR="006224C3" w:rsidRPr="008A643F" w:rsidRDefault="006224C3" w:rsidP="008A64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8B6" w:rsidRDefault="001E18B6">
      <w:pPr>
        <w:spacing w:line="240" w:lineRule="auto"/>
      </w:pPr>
      <w:r>
        <w:separator/>
      </w:r>
    </w:p>
  </w:footnote>
  <w:footnote w:type="continuationSeparator" w:id="0">
    <w:p w:rsidR="001E18B6" w:rsidRDefault="001E18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C0"/>
    <w:rsid w:val="00045B83"/>
    <w:rsid w:val="00047EFB"/>
    <w:rsid w:val="00070619"/>
    <w:rsid w:val="000A6FD7"/>
    <w:rsid w:val="000A7801"/>
    <w:rsid w:val="000D7995"/>
    <w:rsid w:val="001305C3"/>
    <w:rsid w:val="001336D0"/>
    <w:rsid w:val="001C03E2"/>
    <w:rsid w:val="001C24D9"/>
    <w:rsid w:val="001E18B6"/>
    <w:rsid w:val="00227A4D"/>
    <w:rsid w:val="00242FE3"/>
    <w:rsid w:val="00245B36"/>
    <w:rsid w:val="002A30BA"/>
    <w:rsid w:val="002D57CE"/>
    <w:rsid w:val="002E72CB"/>
    <w:rsid w:val="002F5478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836CA"/>
    <w:rsid w:val="00553E6E"/>
    <w:rsid w:val="005779CA"/>
    <w:rsid w:val="00605396"/>
    <w:rsid w:val="006224C3"/>
    <w:rsid w:val="00652283"/>
    <w:rsid w:val="006577CA"/>
    <w:rsid w:val="00672BAA"/>
    <w:rsid w:val="0068504E"/>
    <w:rsid w:val="006C420F"/>
    <w:rsid w:val="00737EF9"/>
    <w:rsid w:val="00771A70"/>
    <w:rsid w:val="00780CA3"/>
    <w:rsid w:val="007939A3"/>
    <w:rsid w:val="007961B7"/>
    <w:rsid w:val="007E1C72"/>
    <w:rsid w:val="00800EAE"/>
    <w:rsid w:val="00827CC0"/>
    <w:rsid w:val="008A643F"/>
    <w:rsid w:val="008B5D73"/>
    <w:rsid w:val="008C1CB7"/>
    <w:rsid w:val="00924031"/>
    <w:rsid w:val="0092461E"/>
    <w:rsid w:val="00932F32"/>
    <w:rsid w:val="009450CA"/>
    <w:rsid w:val="009863CD"/>
    <w:rsid w:val="009B1EA2"/>
    <w:rsid w:val="00A003D0"/>
    <w:rsid w:val="00A0185B"/>
    <w:rsid w:val="00A2327F"/>
    <w:rsid w:val="00A350F6"/>
    <w:rsid w:val="00AA1304"/>
    <w:rsid w:val="00B35EF3"/>
    <w:rsid w:val="00B511E3"/>
    <w:rsid w:val="00B54B52"/>
    <w:rsid w:val="00B70BA4"/>
    <w:rsid w:val="00B862E8"/>
    <w:rsid w:val="00BA25D6"/>
    <w:rsid w:val="00BB504E"/>
    <w:rsid w:val="00BB5412"/>
    <w:rsid w:val="00C11181"/>
    <w:rsid w:val="00C26B3F"/>
    <w:rsid w:val="00C506F0"/>
    <w:rsid w:val="00CF7429"/>
    <w:rsid w:val="00D87EEF"/>
    <w:rsid w:val="00DB31AE"/>
    <w:rsid w:val="00DD2806"/>
    <w:rsid w:val="00E54B4D"/>
    <w:rsid w:val="00E603D0"/>
    <w:rsid w:val="00EE7469"/>
    <w:rsid w:val="00F64996"/>
    <w:rsid w:val="00F97B05"/>
    <w:rsid w:val="00FD77A1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42B214"/>
  <w15:chartTrackingRefBased/>
  <w15:docId w15:val="{C925E852-78FE-4D61-9819-DC04E59C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D0"/>
  </w:style>
  <w:style w:type="paragraph" w:styleId="Ttulo1">
    <w:name w:val="heading 1"/>
    <w:basedOn w:val="Normal"/>
    <w:link w:val="Ttulo1C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Ttulo2">
    <w:name w:val="heading 2"/>
    <w:basedOn w:val="Normal"/>
    <w:link w:val="Ttulo2C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Ttulo4">
    <w:name w:val="heading 4"/>
    <w:basedOn w:val="Normal"/>
    <w:link w:val="Ttulo4C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Ttulo6">
    <w:name w:val="heading 6"/>
    <w:basedOn w:val="Normal"/>
    <w:link w:val="Ttulo6C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link w:val="Ttulo7C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adecuadrcula1clara-nfasis1">
    <w:name w:val="Grid Table 1 Light Accent 1"/>
    <w:basedOn w:val="Tabla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703BF"/>
    <w:rPr>
      <w:color w:val="595959" w:themeColor="text1" w:themeTint="A6"/>
    </w:rPr>
  </w:style>
  <w:style w:type="character" w:styleId="nfasissutil">
    <w:name w:val="Subtle Emphasis"/>
    <w:basedOn w:val="Fuentedeprrafopredeter"/>
    <w:uiPriority w:val="10"/>
    <w:qFormat/>
    <w:rsid w:val="00070619"/>
    <w:rPr>
      <w:i/>
      <w:iCs/>
      <w:color w:val="404040" w:themeColor="text1" w:themeTint="BF"/>
    </w:rPr>
  </w:style>
  <w:style w:type="paragraph" w:customStyle="1" w:styleId="Cantidad">
    <w:name w:val="Cantidad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Ttulo4Car">
    <w:name w:val="Título 4 Car"/>
    <w:basedOn w:val="Fuentedeprrafopredeter"/>
    <w:link w:val="Ttulo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Piedepgina">
    <w:name w:val="footer"/>
    <w:basedOn w:val="Normal"/>
    <w:link w:val="PiedepginaC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70619"/>
    <w:rPr>
      <w:color w:val="2E74B5" w:themeColor="accent1" w:themeShade="BF"/>
    </w:rPr>
  </w:style>
  <w:style w:type="paragraph" w:customStyle="1" w:styleId="Alinearaladerecha">
    <w:name w:val="Alinear a la derecha"/>
    <w:basedOn w:val="Normal"/>
    <w:uiPriority w:val="12"/>
    <w:qFormat/>
    <w:pPr>
      <w:spacing w:before="0" w:line="240" w:lineRule="auto"/>
      <w:jc w:val="right"/>
    </w:pPr>
  </w:style>
  <w:style w:type="table" w:styleId="Tablasutil2">
    <w:name w:val="Table Subtle 2"/>
    <w:basedOn w:val="Tabla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erre">
    <w:name w:val="Closing"/>
    <w:basedOn w:val="Normal"/>
    <w:link w:val="CierreCar"/>
    <w:uiPriority w:val="14"/>
    <w:unhideWhenUsed/>
    <w:qFormat/>
    <w:pPr>
      <w:spacing w:before="200"/>
      <w:contextualSpacing/>
    </w:pPr>
  </w:style>
  <w:style w:type="character" w:customStyle="1" w:styleId="CierreCar">
    <w:name w:val="Cierre Car"/>
    <w:basedOn w:val="Fuentedeprrafopredeter"/>
    <w:link w:val="Cierre"/>
    <w:uiPriority w:val="14"/>
    <w:rsid w:val="00553E6E"/>
    <w:rPr>
      <w:color w:val="404040" w:themeColor="text1" w:themeTint="BF"/>
    </w:rPr>
  </w:style>
  <w:style w:type="character" w:styleId="Textoennegrita">
    <w:name w:val="Strong"/>
    <w:basedOn w:val="Fuentedeprrafopredeter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Informacindecontacto">
    <w:name w:val="Información de contact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Estilo1">
    <w:name w:val="Estilo1"/>
    <w:basedOn w:val="Tabla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Estilo2">
    <w:name w:val="Estilo2"/>
    <w:basedOn w:val="Tabla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nfasis">
    <w:name w:val="Emphasis"/>
    <w:basedOn w:val="Fuentedeprrafopredeter"/>
    <w:uiPriority w:val="13"/>
    <w:qFormat/>
    <w:rsid w:val="001305C3"/>
    <w:rPr>
      <w:b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0BA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30BA"/>
  </w:style>
  <w:style w:type="paragraph" w:styleId="Textodebloque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30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30B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30B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30B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30BA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30BA"/>
    <w:pPr>
      <w:spacing w:after="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30BA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30B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30B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30B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30B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30BA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30B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30B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30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30BA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A30BA"/>
  </w:style>
  <w:style w:type="character" w:customStyle="1" w:styleId="FechaCar">
    <w:name w:val="Fecha Car"/>
    <w:basedOn w:val="Fuentedeprrafopredeter"/>
    <w:link w:val="Fecha"/>
    <w:uiPriority w:val="99"/>
    <w:semiHidden/>
    <w:rsid w:val="002A30B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30BA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30BA"/>
  </w:style>
  <w:style w:type="character" w:styleId="Refdenotaalfinal">
    <w:name w:val="endnote reference"/>
    <w:basedOn w:val="Fuentedeprrafopredeter"/>
    <w:uiPriority w:val="99"/>
    <w:semiHidden/>
    <w:unhideWhenUsed/>
    <w:rsid w:val="002A30B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30BA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30B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30BA"/>
    <w:rPr>
      <w:szCs w:val="20"/>
    </w:rPr>
  </w:style>
  <w:style w:type="table" w:styleId="Tabladecuadrcula1clara">
    <w:name w:val="Grid Table 1 Light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070619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619"/>
  </w:style>
  <w:style w:type="character" w:customStyle="1" w:styleId="Ttulo6Car">
    <w:name w:val="Título 6 Car"/>
    <w:basedOn w:val="Fuentedeprrafopredeter"/>
    <w:link w:val="Ttulo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2A30BA"/>
  </w:style>
  <w:style w:type="paragraph" w:styleId="DireccinHTML">
    <w:name w:val="HTML Address"/>
    <w:basedOn w:val="Normal"/>
    <w:link w:val="DireccinHTMLC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30BA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30B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30BA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30BA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30B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A30BA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37EF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Cuadrculaclara">
    <w:name w:val="Light Grid"/>
    <w:basedOn w:val="Tabla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30BA"/>
  </w:style>
  <w:style w:type="paragraph" w:styleId="Lista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30BA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30BA"/>
  </w:style>
  <w:style w:type="character" w:styleId="Nmerodepgina">
    <w:name w:val="page number"/>
    <w:basedOn w:val="Fuentedeprrafopredeter"/>
    <w:uiPriority w:val="99"/>
    <w:semiHidden/>
    <w:unhideWhenUsed/>
    <w:rsid w:val="002A30BA"/>
  </w:style>
  <w:style w:type="table" w:styleId="Tablanormal1">
    <w:name w:val="Plain Table 1"/>
    <w:basedOn w:val="Tabla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30BA"/>
    <w:rPr>
      <w:rFonts w:ascii="Consolas" w:hAnsi="Consolas"/>
      <w:szCs w:val="21"/>
    </w:rPr>
  </w:style>
  <w:style w:type="paragraph" w:styleId="Cita">
    <w:name w:val="Quote"/>
    <w:basedOn w:val="Normal"/>
    <w:link w:val="CitaC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070619"/>
    <w:rPr>
      <w:i/>
      <w:iCs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30BA"/>
  </w:style>
  <w:style w:type="character" w:customStyle="1" w:styleId="SaludoCar">
    <w:name w:val="Saludo Car"/>
    <w:basedOn w:val="Fuentedeprrafopredeter"/>
    <w:link w:val="Saludo"/>
    <w:uiPriority w:val="99"/>
    <w:semiHidden/>
    <w:rsid w:val="002A30BA"/>
  </w:style>
  <w:style w:type="paragraph" w:styleId="Firma">
    <w:name w:val="Signature"/>
    <w:basedOn w:val="Normal"/>
    <w:link w:val="FirmaC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30BA"/>
  </w:style>
  <w:style w:type="character" w:customStyle="1" w:styleId="SmartHyperlink">
    <w:name w:val="Smart Hyperlink"/>
    <w:basedOn w:val="Fuentedeprrafopredeter"/>
    <w:uiPriority w:val="99"/>
    <w:semiHidden/>
    <w:unhideWhenUsed/>
    <w:rsid w:val="002A30BA"/>
    <w:rPr>
      <w:u w:val="dotted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70619"/>
    <w:rPr>
      <w:color w:val="5A5A5A" w:themeColor="text1" w:themeTint="A5"/>
      <w:spacing w:val="15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tuloTDC">
    <w:name w:val="TOC Heading"/>
    <w:basedOn w:val="Ttulo1"/>
    <w:next w:val="Ttulo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wrG@gma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na\AppData\Roaming\Microsoft\Templates\Factura%20de%20serv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1CEA301EB546CF882E424B83D15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C8D9E-2B39-480D-85A3-9A7DEAC80B96}"/>
      </w:docPartPr>
      <w:docPartBody>
        <w:p w:rsidR="00000000" w:rsidRDefault="00767AAE">
          <w:pPr>
            <w:pStyle w:val="AE1CEA301EB546CF882E424B83D152E6"/>
          </w:pPr>
          <w:r w:rsidRPr="006224C3">
            <w:rPr>
              <w:rStyle w:val="nfasis"/>
              <w:lang w:bidi="es-ES"/>
            </w:rPr>
            <w:t>Descripción</w:t>
          </w:r>
        </w:p>
      </w:docPartBody>
    </w:docPart>
    <w:docPart>
      <w:docPartPr>
        <w:name w:val="AFFBFB3917DD486698B93A7DFA3F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03647-5205-4253-AF04-246035541DC0}"/>
      </w:docPartPr>
      <w:docPartBody>
        <w:p w:rsidR="00000000" w:rsidRDefault="00767AAE">
          <w:pPr>
            <w:pStyle w:val="AFFBFB3917DD486698B93A7DFA3F6256"/>
          </w:pPr>
          <w:r w:rsidRPr="00F64996">
            <w:t>póngase en contacto con</w:t>
          </w:r>
        </w:p>
      </w:docPartBody>
    </w:docPart>
    <w:docPart>
      <w:docPartPr>
        <w:name w:val="9C86EE29F1A5448491E3AAB27DB9C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E3DD4-42EA-47D3-A0AE-AD1D8F939E24}"/>
      </w:docPartPr>
      <w:docPartBody>
        <w:p w:rsidR="00000000" w:rsidRDefault="00767AAE">
          <w:pPr>
            <w:pStyle w:val="9C86EE29F1A5448491E3AAB27DB9CB45"/>
          </w:pPr>
          <w:r w:rsidRPr="00F64996">
            <w:rPr>
              <w:rStyle w:val="Ttulo5Car"/>
              <w:b/>
              <w:bCs/>
              <w:caps/>
            </w:rPr>
            <w:t>Nombre</w:t>
          </w:r>
        </w:p>
      </w:docPartBody>
    </w:docPart>
    <w:docPart>
      <w:docPartPr>
        <w:name w:val="5B1D4FBBBFB942609C0A3CCF32DC3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3E56D-B570-42CD-BD4B-082659DE8761}"/>
      </w:docPartPr>
      <w:docPartBody>
        <w:p w:rsidR="00000000" w:rsidRDefault="00767AAE">
          <w:pPr>
            <w:pStyle w:val="5B1D4FBBBFB942609C0A3CCF32DC3146"/>
          </w:pPr>
          <w:r w:rsidRPr="00F64996">
            <w:rPr>
              <w:rStyle w:val="Ttulo5Car"/>
              <w:b/>
              <w:bCs/>
              <w:caps/>
            </w:rPr>
            <w:t>Teléfono</w:t>
          </w:r>
        </w:p>
      </w:docPartBody>
    </w:docPart>
    <w:docPart>
      <w:docPartPr>
        <w:name w:val="52E95B59C4B94E1AA92919E65B2C8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D12D7-0900-4380-BDBE-C5B89814CCCB}"/>
      </w:docPartPr>
      <w:docPartBody>
        <w:p w:rsidR="00000000" w:rsidRDefault="00767AAE">
          <w:pPr>
            <w:pStyle w:val="52E95B59C4B94E1AA92919E65B2C8CCE"/>
          </w:pPr>
          <w:r w:rsidRPr="00F64996">
            <w:rPr>
              <w:rStyle w:val="Ttulo5Car"/>
              <w:b/>
              <w:bCs/>
              <w:caps/>
            </w:rPr>
            <w:t>|</w:t>
          </w:r>
        </w:p>
      </w:docPartBody>
    </w:docPart>
    <w:docPart>
      <w:docPartPr>
        <w:name w:val="2D839BE7E8AB4FB88453B270308AA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C0D2-1AA8-4D65-A81A-191AD06F899A}"/>
      </w:docPartPr>
      <w:docPartBody>
        <w:p w:rsidR="00000000" w:rsidRDefault="00767AAE">
          <w:pPr>
            <w:pStyle w:val="2D839BE7E8AB4FB88453B270308AAA7D"/>
          </w:pPr>
          <w:r w:rsidRPr="00F64996">
            <w:rPr>
              <w:rStyle w:val="Ttulo5Car"/>
              <w:b/>
              <w:bCs/>
              <w:caps/>
            </w:rPr>
            <w:t>Correo electrónico</w:t>
          </w:r>
        </w:p>
      </w:docPartBody>
    </w:docPart>
    <w:docPart>
      <w:docPartPr>
        <w:name w:val="DF5BEC132C424CE594EF51186BCFC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49CAB-5297-41FD-993A-1BCBF900694D}"/>
      </w:docPartPr>
      <w:docPartBody>
        <w:p w:rsidR="00000000" w:rsidRDefault="00767AAE">
          <w:pPr>
            <w:pStyle w:val="DF5BEC132C424CE594EF51186BCFC998"/>
          </w:pPr>
          <w:r w:rsidRPr="00F64996">
            <w:rPr>
              <w:lang w:bidi="es-ES"/>
            </w:rPr>
            <w:t>¡Gracias por su confianza!</w:t>
          </w:r>
        </w:p>
      </w:docPartBody>
    </w:docPart>
    <w:docPart>
      <w:docPartPr>
        <w:name w:val="27824FB48B374CBCA713F5846E7CE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3657C-3A00-47B7-A4B5-D306A7B993B5}"/>
      </w:docPartPr>
      <w:docPartBody>
        <w:p w:rsidR="00000000" w:rsidRDefault="0043154F" w:rsidP="0043154F">
          <w:pPr>
            <w:pStyle w:val="27824FB48B374CBCA713F5846E7CEE64"/>
          </w:pPr>
          <w:r w:rsidRPr="00BB5412">
            <w:rPr>
              <w:lang w:bidi="es-ES"/>
            </w:rPr>
            <w:t>Dirección postal</w:t>
          </w:r>
        </w:p>
      </w:docPartBody>
    </w:docPart>
    <w:docPart>
      <w:docPartPr>
        <w:name w:val="CE38C95551724192B2B8A15147BB6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69DB-D42C-4527-A5D1-BB5F618E73AB}"/>
      </w:docPartPr>
      <w:docPartBody>
        <w:p w:rsidR="00000000" w:rsidRDefault="0043154F" w:rsidP="0043154F">
          <w:pPr>
            <w:pStyle w:val="CE38C95551724192B2B8A15147BB69E1"/>
          </w:pPr>
          <w:r w:rsidRPr="00BB5412">
            <w:rPr>
              <w:lang w:bidi="es-ES"/>
            </w:rPr>
            <w:t>Ciudad y código postal</w:t>
          </w:r>
        </w:p>
      </w:docPartBody>
    </w:docPart>
    <w:docPart>
      <w:docPartPr>
        <w:name w:val="B44EDDF132C3415FAC3E26291E5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0477D-F43D-4F2E-85D6-5D45E4DFB130}"/>
      </w:docPartPr>
      <w:docPartBody>
        <w:p w:rsidR="00000000" w:rsidRDefault="0043154F" w:rsidP="0043154F">
          <w:pPr>
            <w:pStyle w:val="B44EDDF132C3415FAC3E26291E59C9B7"/>
          </w:pPr>
          <w:r>
            <w:rPr>
              <w:lang w:bidi="es-ES"/>
            </w:rPr>
            <w:t>Escriba el t</w:t>
          </w:r>
          <w:r w:rsidRPr="00BB5412">
            <w:rPr>
              <w:lang w:bidi="es-ES"/>
            </w:rPr>
            <w:t>eléfono</w:t>
          </w:r>
        </w:p>
      </w:docPartBody>
    </w:docPart>
    <w:docPart>
      <w:docPartPr>
        <w:name w:val="C5273A98200249048E3D43557A724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247C9-FA69-4F29-B1DC-3A0EDEACB360}"/>
      </w:docPartPr>
      <w:docPartBody>
        <w:p w:rsidR="00000000" w:rsidRDefault="0043154F" w:rsidP="0043154F">
          <w:pPr>
            <w:pStyle w:val="C5273A98200249048E3D43557A724ED4"/>
          </w:pPr>
          <w:r w:rsidRPr="00652283">
            <w:rPr>
              <w:rStyle w:val="Textoennegrita"/>
              <w:lang w:bidi="es-ES"/>
            </w:rPr>
            <w:t>FECHA</w:t>
          </w:r>
        </w:p>
      </w:docPartBody>
    </w:docPart>
    <w:docPart>
      <w:docPartPr>
        <w:name w:val="B3C930EA0E0D422EBDA3123C5C9AC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D5CE9-202B-4AA4-A15E-323F2C11599E}"/>
      </w:docPartPr>
      <w:docPartBody>
        <w:p w:rsidR="00000000" w:rsidRDefault="0043154F" w:rsidP="0043154F">
          <w:pPr>
            <w:pStyle w:val="B3C930EA0E0D422EBDA3123C5C9AC410"/>
          </w:pPr>
          <w:r w:rsidRPr="00BB5412">
            <w:rPr>
              <w:lang w:bidi="es-ES"/>
            </w:rPr>
            <w:t>PARA:</w:t>
          </w:r>
        </w:p>
      </w:docPartBody>
    </w:docPart>
    <w:docPart>
      <w:docPartPr>
        <w:name w:val="E1355AE559F142249175B426A4A2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BC48-2614-4B6A-83C3-35754B069054}"/>
      </w:docPartPr>
      <w:docPartBody>
        <w:p w:rsidR="00000000" w:rsidRDefault="0043154F" w:rsidP="0043154F">
          <w:pPr>
            <w:pStyle w:val="E1355AE559F142249175B426A4A2FFFA"/>
          </w:pPr>
          <w:r w:rsidRPr="00BB5412">
            <w:rPr>
              <w:lang w:bidi="es-ES"/>
            </w:rPr>
            <w:t>Nombre</w:t>
          </w:r>
        </w:p>
      </w:docPartBody>
    </w:docPart>
    <w:docPart>
      <w:docPartPr>
        <w:name w:val="514CFD2897444D3E90D01570EEDFE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AEDC1-F33A-44CB-BFEE-65BF4E23C761}"/>
      </w:docPartPr>
      <w:docPartBody>
        <w:p w:rsidR="00000000" w:rsidRDefault="0043154F" w:rsidP="0043154F">
          <w:pPr>
            <w:pStyle w:val="514CFD2897444D3E90D01570EEDFEAE3"/>
          </w:pPr>
          <w:r w:rsidRPr="00BB5412">
            <w:rPr>
              <w:lang w:bidi="es-ES"/>
            </w:rPr>
            <w:t>Teléfono</w:t>
          </w:r>
        </w:p>
      </w:docPartBody>
    </w:docPart>
    <w:docPart>
      <w:docPartPr>
        <w:name w:val="371FD075E9954736976896B0483F1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C6096-4C3E-4E42-ABA5-FFDF994E8D40}"/>
      </w:docPartPr>
      <w:docPartBody>
        <w:p w:rsidR="00000000" w:rsidRDefault="0043154F" w:rsidP="0043154F">
          <w:pPr>
            <w:pStyle w:val="371FD075E9954736976896B0483F161E"/>
          </w:pPr>
          <w:r w:rsidRPr="00800EAE">
            <w:rPr>
              <w:b/>
              <w:lang w:bidi="es-ES"/>
            </w:rPr>
            <w:t>Total</w:t>
          </w:r>
        </w:p>
      </w:docPartBody>
    </w:docPart>
    <w:docPart>
      <w:docPartPr>
        <w:name w:val="E63BBE56732444078990EBC05CEA5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FECF1-9743-4CF3-8359-04F11ED99E24}"/>
      </w:docPartPr>
      <w:docPartBody>
        <w:p w:rsidR="00000000" w:rsidRDefault="0043154F" w:rsidP="0043154F">
          <w:pPr>
            <w:pStyle w:val="E63BBE56732444078990EBC05CEA560B"/>
          </w:pPr>
          <w:r w:rsidRPr="00F64996">
            <w:rPr>
              <w:rStyle w:val="Ttulo5Car"/>
              <w:b/>
              <w:bCs/>
              <w:caps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4F"/>
    <w:rsid w:val="0043154F"/>
    <w:rsid w:val="007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43154F"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9EB1E2A633447DBEE86DAF568F0E7E">
    <w:name w:val="E99EB1E2A633447DBEE86DAF568F0E7E"/>
  </w:style>
  <w:style w:type="character" w:styleId="nfasissutil">
    <w:name w:val="Subtle Emphasis"/>
    <w:basedOn w:val="Fuentedeprrafopredeter"/>
    <w:uiPriority w:val="10"/>
    <w:qFormat/>
    <w:rPr>
      <w:i/>
      <w:iCs/>
      <w:color w:val="404040" w:themeColor="text1" w:themeTint="BF"/>
    </w:rPr>
  </w:style>
  <w:style w:type="paragraph" w:customStyle="1" w:styleId="79964BAFB25E40BB87DA0D57447E1C3F">
    <w:name w:val="79964BAFB25E40BB87DA0D57447E1C3F"/>
  </w:style>
  <w:style w:type="paragraph" w:customStyle="1" w:styleId="F95563AC66FA40EDBD6E1256D9FB9395">
    <w:name w:val="F95563AC66FA40EDBD6E1256D9FB9395"/>
  </w:style>
  <w:style w:type="paragraph" w:customStyle="1" w:styleId="AA0228EDA709447EA9F2D7744E9734FF">
    <w:name w:val="AA0228EDA709447EA9F2D7744E9734FF"/>
  </w:style>
  <w:style w:type="paragraph" w:customStyle="1" w:styleId="4683D231B3A14B6C91E8DE3D7687F032">
    <w:name w:val="4683D231B3A14B6C91E8DE3D7687F032"/>
  </w:style>
  <w:style w:type="paragraph" w:customStyle="1" w:styleId="C8F6713AD5B7432A896C088D0FC34EF6">
    <w:name w:val="C8F6713AD5B7432A896C088D0FC34EF6"/>
  </w:style>
  <w:style w:type="paragraph" w:customStyle="1" w:styleId="B290E7B4A55C4D33AC4596D631080986">
    <w:name w:val="B290E7B4A55C4D33AC4596D631080986"/>
  </w:style>
  <w:style w:type="paragraph" w:customStyle="1" w:styleId="0653EEAA5E2A4B6AA4354FB3F0934340">
    <w:name w:val="0653EEAA5E2A4B6AA4354FB3F0934340"/>
  </w:style>
  <w:style w:type="paragraph" w:customStyle="1" w:styleId="33C5CCB6443F41BDB0BE0E97B4EF195C">
    <w:name w:val="33C5CCB6443F41BDB0BE0E97B4EF195C"/>
  </w:style>
  <w:style w:type="paragraph" w:customStyle="1" w:styleId="746F9BF540C647FA9438FD7D97829554">
    <w:name w:val="746F9BF540C647FA9438FD7D97829554"/>
  </w:style>
  <w:style w:type="paragraph" w:customStyle="1" w:styleId="340E21C2E07242A08A5211A0A1796263">
    <w:name w:val="340E21C2E07242A08A5211A0A1796263"/>
  </w:style>
  <w:style w:type="paragraph" w:customStyle="1" w:styleId="C089E108FB2743CABD3B4774DB6A2144">
    <w:name w:val="C089E108FB2743CABD3B4774DB6A2144"/>
  </w:style>
  <w:style w:type="paragraph" w:customStyle="1" w:styleId="EE2F0D34D12544BF955852630604B991">
    <w:name w:val="EE2F0D34D12544BF955852630604B991"/>
  </w:style>
  <w:style w:type="character" w:styleId="Textoennegrita">
    <w:name w:val="Strong"/>
    <w:basedOn w:val="Fuentedeprrafopredeter"/>
    <w:uiPriority w:val="12"/>
    <w:unhideWhenUsed/>
    <w:qFormat/>
    <w:rsid w:val="0043154F"/>
    <w:rPr>
      <w:b/>
      <w:bCs/>
      <w:caps/>
      <w:smallCaps w:val="0"/>
      <w:color w:val="2E74B5" w:themeColor="accent1" w:themeShade="BF"/>
    </w:rPr>
  </w:style>
  <w:style w:type="paragraph" w:customStyle="1" w:styleId="42B76F37AD2444E9A2B05966B9D74F37">
    <w:name w:val="42B76F37AD2444E9A2B05966B9D74F37"/>
  </w:style>
  <w:style w:type="paragraph" w:customStyle="1" w:styleId="6A361D6FE6314CD3BE7F6B755D06B8A9">
    <w:name w:val="6A361D6FE6314CD3BE7F6B755D06B8A9"/>
  </w:style>
  <w:style w:type="paragraph" w:customStyle="1" w:styleId="DCC5F3D14386415CB1E183A661D58818">
    <w:name w:val="DCC5F3D14386415CB1E183A661D58818"/>
  </w:style>
  <w:style w:type="paragraph" w:customStyle="1" w:styleId="62AF3D13918B4394921E02111B0E5122">
    <w:name w:val="62AF3D13918B4394921E02111B0E5122"/>
  </w:style>
  <w:style w:type="paragraph" w:customStyle="1" w:styleId="2B7FF3A72E3241648276D3D6B3BCA015">
    <w:name w:val="2B7FF3A72E3241648276D3D6B3BCA015"/>
  </w:style>
  <w:style w:type="paragraph" w:customStyle="1" w:styleId="DD5CF46607BE4673932FB0363CD765E5">
    <w:name w:val="DD5CF46607BE4673932FB0363CD765E5"/>
  </w:style>
  <w:style w:type="paragraph" w:customStyle="1" w:styleId="A1A99BE337A94118B4C3D8874C06D7F1">
    <w:name w:val="A1A99BE337A94118B4C3D8874C06D7F1"/>
  </w:style>
  <w:style w:type="paragraph" w:customStyle="1" w:styleId="DC5A7AEB2E6D41FFA22CDC5C34D57559">
    <w:name w:val="DC5A7AEB2E6D41FFA22CDC5C34D57559"/>
  </w:style>
  <w:style w:type="paragraph" w:customStyle="1" w:styleId="2A5410F1C4FA42429A783FFBFF1B06ED">
    <w:name w:val="2A5410F1C4FA42429A783FFBFF1B06ED"/>
  </w:style>
  <w:style w:type="paragraph" w:customStyle="1" w:styleId="F96BD410F8C24AF0B1ED24DEF3F19968">
    <w:name w:val="F96BD410F8C24AF0B1ED24DEF3F19968"/>
  </w:style>
  <w:style w:type="paragraph" w:customStyle="1" w:styleId="CD3F35F9E47640D7B1823048225E132F">
    <w:name w:val="CD3F35F9E47640D7B1823048225E132F"/>
  </w:style>
  <w:style w:type="paragraph" w:customStyle="1" w:styleId="DC49D8A1E077410093A67488F1277034">
    <w:name w:val="DC49D8A1E077410093A67488F1277034"/>
  </w:style>
  <w:style w:type="paragraph" w:customStyle="1" w:styleId="816BA76D668945FEB720A75366452983">
    <w:name w:val="816BA76D668945FEB720A75366452983"/>
  </w:style>
  <w:style w:type="character" w:styleId="nfasis">
    <w:name w:val="Emphasis"/>
    <w:basedOn w:val="Fuentedeprrafopredeter"/>
    <w:uiPriority w:val="13"/>
    <w:qFormat/>
    <w:rPr>
      <w:b/>
      <w:iCs/>
      <w:color w:val="2E74B5" w:themeColor="accent1" w:themeShade="BF"/>
    </w:rPr>
  </w:style>
  <w:style w:type="paragraph" w:customStyle="1" w:styleId="AE1CEA301EB546CF882E424B83D152E6">
    <w:name w:val="AE1CEA301EB546CF882E424B83D152E6"/>
  </w:style>
  <w:style w:type="paragraph" w:customStyle="1" w:styleId="7A41AF9285684E5FA39AF903A7C9108F">
    <w:name w:val="7A41AF9285684E5FA39AF903A7C9108F"/>
  </w:style>
  <w:style w:type="paragraph" w:customStyle="1" w:styleId="5F1EB62261964CE38134E048B3D3C0DF">
    <w:name w:val="5F1EB62261964CE38134E048B3D3C0DF"/>
  </w:style>
  <w:style w:type="paragraph" w:customStyle="1" w:styleId="2E58662B7D22452E91B755A53A20CEDE">
    <w:name w:val="2E58662B7D22452E91B755A53A20CEDE"/>
  </w:style>
  <w:style w:type="paragraph" w:customStyle="1" w:styleId="EC47B4807BD640F08A85E4E916F3DBE0">
    <w:name w:val="EC47B4807BD640F08A85E4E916F3DBE0"/>
  </w:style>
  <w:style w:type="paragraph" w:customStyle="1" w:styleId="E53D9BAA017849A48011148E9821ACD1">
    <w:name w:val="E53D9BAA017849A48011148E9821ACD1"/>
  </w:style>
  <w:style w:type="paragraph" w:customStyle="1" w:styleId="30BC972D74914FB98CC0B1066BB94FA1">
    <w:name w:val="30BC972D74914FB98CC0B1066BB94FA1"/>
  </w:style>
  <w:style w:type="paragraph" w:customStyle="1" w:styleId="DFB0120F8EA14447918B550E4EA874C4">
    <w:name w:val="DFB0120F8EA14447918B550E4EA874C4"/>
  </w:style>
  <w:style w:type="paragraph" w:customStyle="1" w:styleId="C066CCAFD38E44368FE3931C4C064B48">
    <w:name w:val="C066CCAFD38E44368FE3931C4C064B48"/>
  </w:style>
  <w:style w:type="paragraph" w:customStyle="1" w:styleId="A686E5521506480DB153F9223DD0999B">
    <w:name w:val="A686E5521506480DB153F9223DD0999B"/>
  </w:style>
  <w:style w:type="paragraph" w:customStyle="1" w:styleId="04F7A6D5A97142678FB14481A207757E">
    <w:name w:val="04F7A6D5A97142678FB14481A207757E"/>
  </w:style>
  <w:style w:type="paragraph" w:customStyle="1" w:styleId="E574FA9864844C03B3AC0E5056D91451">
    <w:name w:val="E574FA9864844C03B3AC0E5056D91451"/>
  </w:style>
  <w:style w:type="paragraph" w:customStyle="1" w:styleId="F7CD9BE9D3494B1796D835F64D14BB55">
    <w:name w:val="F7CD9BE9D3494B1796D835F64D14BB55"/>
  </w:style>
  <w:style w:type="paragraph" w:customStyle="1" w:styleId="D55313625AFF49EFB3C5678A791EC34E">
    <w:name w:val="D55313625AFF49EFB3C5678A791EC34E"/>
  </w:style>
  <w:style w:type="paragraph" w:customStyle="1" w:styleId="2CE9554E1FE34D58809F2096B4894B16">
    <w:name w:val="2CE9554E1FE34D58809F2096B4894B16"/>
  </w:style>
  <w:style w:type="paragraph" w:customStyle="1" w:styleId="94E8200806324B9BB8FA05247B27FB5A">
    <w:name w:val="94E8200806324B9BB8FA05247B27FB5A"/>
  </w:style>
  <w:style w:type="paragraph" w:customStyle="1" w:styleId="128C3AA7D53742D7ADF1644769A1FBEC">
    <w:name w:val="128C3AA7D53742D7ADF1644769A1FBEC"/>
  </w:style>
  <w:style w:type="paragraph" w:customStyle="1" w:styleId="BD9D0921507C41D0A6D0824C4682CA33">
    <w:name w:val="BD9D0921507C41D0A6D0824C4682CA33"/>
  </w:style>
  <w:style w:type="paragraph" w:customStyle="1" w:styleId="2146BE67176A431DAF58CBFD058E42A9">
    <w:name w:val="2146BE67176A431DAF58CBFD058E42A9"/>
  </w:style>
  <w:style w:type="paragraph" w:customStyle="1" w:styleId="048C656464774E0C97DD681D89B076D0">
    <w:name w:val="048C656464774E0C97DD681D89B076D0"/>
  </w:style>
  <w:style w:type="paragraph" w:customStyle="1" w:styleId="733BF9872BBB4C6884BE03D359772387">
    <w:name w:val="733BF9872BBB4C6884BE03D359772387"/>
  </w:style>
  <w:style w:type="paragraph" w:customStyle="1" w:styleId="4E76FEF11D4942AD9B2DA3456F768FDB">
    <w:name w:val="4E76FEF11D4942AD9B2DA3456F768FDB"/>
  </w:style>
  <w:style w:type="paragraph" w:customStyle="1" w:styleId="03C0D48464F24251AD6AADD2069DEC3B">
    <w:name w:val="03C0D48464F24251AD6AADD2069DEC3B"/>
  </w:style>
  <w:style w:type="paragraph" w:customStyle="1" w:styleId="E3A6E2B4E9944D9CAF401E03075D526D">
    <w:name w:val="E3A6E2B4E9944D9CAF401E03075D526D"/>
  </w:style>
  <w:style w:type="paragraph" w:customStyle="1" w:styleId="E2107FB8DC7241C9B20C35E66388CE2B">
    <w:name w:val="E2107FB8DC7241C9B20C35E66388CE2B"/>
  </w:style>
  <w:style w:type="paragraph" w:customStyle="1" w:styleId="0F63582D62FC40C186D33E87F5B83473">
    <w:name w:val="0F63582D62FC40C186D33E87F5B83473"/>
  </w:style>
  <w:style w:type="paragraph" w:customStyle="1" w:styleId="9353F29C89CD44AE811551A06F6E49D5">
    <w:name w:val="9353F29C89CD44AE811551A06F6E49D5"/>
  </w:style>
  <w:style w:type="paragraph" w:customStyle="1" w:styleId="F70E5D53C4984793BABBB982123B863C">
    <w:name w:val="F70E5D53C4984793BABBB982123B863C"/>
  </w:style>
  <w:style w:type="paragraph" w:customStyle="1" w:styleId="35F25DC25A8D40B8BAFD3C306E2FCCA6">
    <w:name w:val="35F25DC25A8D40B8BAFD3C306E2FCCA6"/>
  </w:style>
  <w:style w:type="paragraph" w:customStyle="1" w:styleId="972A760F124E4A61AAD6B6759D099439">
    <w:name w:val="972A760F124E4A61AAD6B6759D099439"/>
  </w:style>
  <w:style w:type="paragraph" w:customStyle="1" w:styleId="2C59FEE1AB2F474498BBEDFAD031082F">
    <w:name w:val="2C59FEE1AB2F474498BBEDFAD031082F"/>
  </w:style>
  <w:style w:type="paragraph" w:customStyle="1" w:styleId="2549071106C74B02BF881B44D1C65407">
    <w:name w:val="2549071106C74B02BF881B44D1C65407"/>
  </w:style>
  <w:style w:type="paragraph" w:customStyle="1" w:styleId="0C857068CFFD4E0880980DC4DA636104">
    <w:name w:val="0C857068CFFD4E0880980DC4DA636104"/>
  </w:style>
  <w:style w:type="paragraph" w:customStyle="1" w:styleId="A216C6F0E41D4F8B8755E889F7A2C5F7">
    <w:name w:val="A216C6F0E41D4F8B8755E889F7A2C5F7"/>
  </w:style>
  <w:style w:type="paragraph" w:customStyle="1" w:styleId="121C0A3BE4034E2FA170127E3E95B795">
    <w:name w:val="121C0A3BE4034E2FA170127E3E95B795"/>
  </w:style>
  <w:style w:type="paragraph" w:customStyle="1" w:styleId="F42CFF0F2E6E425DA46BA2777B622A20">
    <w:name w:val="F42CFF0F2E6E425DA46BA2777B622A20"/>
  </w:style>
  <w:style w:type="paragraph" w:customStyle="1" w:styleId="D6A5495A7A0B4C7A93B16691CA28229F">
    <w:name w:val="D6A5495A7A0B4C7A93B16691CA28229F"/>
  </w:style>
  <w:style w:type="paragraph" w:customStyle="1" w:styleId="1B055F3397814B0988AC36F80BD97D4A">
    <w:name w:val="1B055F3397814B0988AC36F80BD97D4A"/>
  </w:style>
  <w:style w:type="paragraph" w:customStyle="1" w:styleId="84BBA87991784D10A50F326506670442">
    <w:name w:val="84BBA87991784D10A50F326506670442"/>
  </w:style>
  <w:style w:type="paragraph" w:customStyle="1" w:styleId="4AF21B1FD8614EEAA5FF2FB2D819F0C6">
    <w:name w:val="4AF21B1FD8614EEAA5FF2FB2D819F0C6"/>
  </w:style>
  <w:style w:type="paragraph" w:customStyle="1" w:styleId="161FA978C25C4762AAC4993C502B3925">
    <w:name w:val="161FA978C25C4762AAC4993C502B3925"/>
  </w:style>
  <w:style w:type="paragraph" w:customStyle="1" w:styleId="49913DA44BBF4B2F9EA22AFC25D68EEC">
    <w:name w:val="49913DA44BBF4B2F9EA22AFC25D68EEC"/>
  </w:style>
  <w:style w:type="paragraph" w:customStyle="1" w:styleId="AFFBFB3917DD486698B93A7DFA3F6256">
    <w:name w:val="AFFBFB3917DD486698B93A7DFA3F6256"/>
  </w:style>
  <w:style w:type="character" w:customStyle="1" w:styleId="Ttulo5Car">
    <w:name w:val="Título 5 Car"/>
    <w:basedOn w:val="Fuentedeprrafopredeter"/>
    <w:link w:val="Ttulo5"/>
    <w:uiPriority w:val="9"/>
    <w:rsid w:val="0043154F"/>
    <w:rPr>
      <w:rFonts w:asciiTheme="majorHAnsi" w:eastAsiaTheme="majorEastAsia" w:hAnsiTheme="majorHAnsi" w:cstheme="majorBidi"/>
      <w:lang w:eastAsia="ja-JP"/>
    </w:rPr>
  </w:style>
  <w:style w:type="paragraph" w:customStyle="1" w:styleId="9C86EE29F1A5448491E3AAB27DB9CB45">
    <w:name w:val="9C86EE29F1A5448491E3AAB27DB9CB45"/>
  </w:style>
  <w:style w:type="paragraph" w:customStyle="1" w:styleId="A4EE270CBFAA42C685D7FEECEF2DDC5C">
    <w:name w:val="A4EE270CBFAA42C685D7FEECEF2DDC5C"/>
  </w:style>
  <w:style w:type="paragraph" w:customStyle="1" w:styleId="5B1D4FBBBFB942609C0A3CCF32DC3146">
    <w:name w:val="5B1D4FBBBFB942609C0A3CCF32DC3146"/>
  </w:style>
  <w:style w:type="paragraph" w:customStyle="1" w:styleId="52E95B59C4B94E1AA92919E65B2C8CCE">
    <w:name w:val="52E95B59C4B94E1AA92919E65B2C8CCE"/>
  </w:style>
  <w:style w:type="paragraph" w:customStyle="1" w:styleId="2D839BE7E8AB4FB88453B270308AAA7D">
    <w:name w:val="2D839BE7E8AB4FB88453B270308AAA7D"/>
  </w:style>
  <w:style w:type="paragraph" w:customStyle="1" w:styleId="DF5BEC132C424CE594EF51186BCFC998">
    <w:name w:val="DF5BEC132C424CE594EF51186BCFC998"/>
  </w:style>
  <w:style w:type="paragraph" w:customStyle="1" w:styleId="27824FB48B374CBCA713F5846E7CEE64">
    <w:name w:val="27824FB48B374CBCA713F5846E7CEE64"/>
    <w:rsid w:val="0043154F"/>
  </w:style>
  <w:style w:type="paragraph" w:customStyle="1" w:styleId="CE38C95551724192B2B8A15147BB69E1">
    <w:name w:val="CE38C95551724192B2B8A15147BB69E1"/>
    <w:rsid w:val="0043154F"/>
  </w:style>
  <w:style w:type="paragraph" w:customStyle="1" w:styleId="01D5D3541CC541DA8FF45C798326E5E1">
    <w:name w:val="01D5D3541CC541DA8FF45C798326E5E1"/>
    <w:rsid w:val="0043154F"/>
  </w:style>
  <w:style w:type="paragraph" w:customStyle="1" w:styleId="B44EDDF132C3415FAC3E26291E59C9B7">
    <w:name w:val="B44EDDF132C3415FAC3E26291E59C9B7"/>
    <w:rsid w:val="0043154F"/>
  </w:style>
  <w:style w:type="paragraph" w:customStyle="1" w:styleId="C3D3B7C1256F467B8B04391991E35D05">
    <w:name w:val="C3D3B7C1256F467B8B04391991E35D05"/>
    <w:rsid w:val="0043154F"/>
  </w:style>
  <w:style w:type="paragraph" w:customStyle="1" w:styleId="DA6D99D6FDE64003ABF1755EFA3DECF5">
    <w:name w:val="DA6D99D6FDE64003ABF1755EFA3DECF5"/>
    <w:rsid w:val="0043154F"/>
  </w:style>
  <w:style w:type="paragraph" w:customStyle="1" w:styleId="2AC439B585374588B247F19FEBADF51B">
    <w:name w:val="2AC439B585374588B247F19FEBADF51B"/>
    <w:rsid w:val="0043154F"/>
  </w:style>
  <w:style w:type="paragraph" w:customStyle="1" w:styleId="B055BDC67B924DB38077097B9C29557C">
    <w:name w:val="B055BDC67B924DB38077097B9C29557C"/>
    <w:rsid w:val="0043154F"/>
  </w:style>
  <w:style w:type="paragraph" w:customStyle="1" w:styleId="4CD85500D6D04A0BAA6B916FCADDACA1">
    <w:name w:val="4CD85500D6D04A0BAA6B916FCADDACA1"/>
    <w:rsid w:val="0043154F"/>
  </w:style>
  <w:style w:type="paragraph" w:customStyle="1" w:styleId="5C0BDCB864BE46F1A778BAE5E6CEA18C">
    <w:name w:val="5C0BDCB864BE46F1A778BAE5E6CEA18C"/>
    <w:rsid w:val="0043154F"/>
  </w:style>
  <w:style w:type="paragraph" w:customStyle="1" w:styleId="A7D0A8FAD12D4541A9A7CCC9AF67EB3F">
    <w:name w:val="A7D0A8FAD12D4541A9A7CCC9AF67EB3F"/>
    <w:rsid w:val="0043154F"/>
  </w:style>
  <w:style w:type="paragraph" w:customStyle="1" w:styleId="29660B0B2E4B4E58A98353DA1917FBA4">
    <w:name w:val="29660B0B2E4B4E58A98353DA1917FBA4"/>
    <w:rsid w:val="0043154F"/>
  </w:style>
  <w:style w:type="paragraph" w:customStyle="1" w:styleId="C5273A98200249048E3D43557A724ED4">
    <w:name w:val="C5273A98200249048E3D43557A724ED4"/>
    <w:rsid w:val="0043154F"/>
  </w:style>
  <w:style w:type="paragraph" w:customStyle="1" w:styleId="C6AC8454F3D74EC4AD6417B48C7C9BF6">
    <w:name w:val="C6AC8454F3D74EC4AD6417B48C7C9BF6"/>
    <w:rsid w:val="0043154F"/>
  </w:style>
  <w:style w:type="paragraph" w:customStyle="1" w:styleId="B3C930EA0E0D422EBDA3123C5C9AC410">
    <w:name w:val="B3C930EA0E0D422EBDA3123C5C9AC410"/>
    <w:rsid w:val="0043154F"/>
  </w:style>
  <w:style w:type="paragraph" w:customStyle="1" w:styleId="E1355AE559F142249175B426A4A2FFFA">
    <w:name w:val="E1355AE559F142249175B426A4A2FFFA"/>
    <w:rsid w:val="0043154F"/>
  </w:style>
  <w:style w:type="paragraph" w:customStyle="1" w:styleId="37C667951B1B4C6C9EEA9AEFA1B1B16B">
    <w:name w:val="37C667951B1B4C6C9EEA9AEFA1B1B16B"/>
    <w:rsid w:val="0043154F"/>
  </w:style>
  <w:style w:type="paragraph" w:customStyle="1" w:styleId="514CFD2897444D3E90D01570EEDFEAE3">
    <w:name w:val="514CFD2897444D3E90D01570EEDFEAE3"/>
    <w:rsid w:val="0043154F"/>
  </w:style>
  <w:style w:type="paragraph" w:customStyle="1" w:styleId="DCA4A23F0BA44F5F82E6F4F279C648B8">
    <w:name w:val="DCA4A23F0BA44F5F82E6F4F279C648B8"/>
    <w:rsid w:val="0043154F"/>
  </w:style>
  <w:style w:type="paragraph" w:customStyle="1" w:styleId="703BE26385A5461D8702E642BF26589B">
    <w:name w:val="703BE26385A5461D8702E642BF26589B"/>
    <w:rsid w:val="0043154F"/>
  </w:style>
  <w:style w:type="paragraph" w:customStyle="1" w:styleId="C9D773E8029A4247ABB226D84FE0F4AE">
    <w:name w:val="C9D773E8029A4247ABB226D84FE0F4AE"/>
    <w:rsid w:val="0043154F"/>
  </w:style>
  <w:style w:type="paragraph" w:customStyle="1" w:styleId="F558D57D0FF44C6190FDEF0F1965416E">
    <w:name w:val="F558D57D0FF44C6190FDEF0F1965416E"/>
    <w:rsid w:val="0043154F"/>
  </w:style>
  <w:style w:type="paragraph" w:customStyle="1" w:styleId="DC3BC54EDEF743AB9CFF34E06ECAA409">
    <w:name w:val="DC3BC54EDEF743AB9CFF34E06ECAA409"/>
    <w:rsid w:val="0043154F"/>
  </w:style>
  <w:style w:type="paragraph" w:customStyle="1" w:styleId="B746BE163CD945CC8A2C58DF07E45F82">
    <w:name w:val="B746BE163CD945CC8A2C58DF07E45F82"/>
    <w:rsid w:val="0043154F"/>
  </w:style>
  <w:style w:type="paragraph" w:customStyle="1" w:styleId="4DD81B9BD72E4AE7ACD1B56D0819423B">
    <w:name w:val="4DD81B9BD72E4AE7ACD1B56D0819423B"/>
    <w:rsid w:val="0043154F"/>
  </w:style>
  <w:style w:type="paragraph" w:customStyle="1" w:styleId="C4E7EF12EF174F84858B1CD75F84462F">
    <w:name w:val="C4E7EF12EF174F84858B1CD75F84462F"/>
    <w:rsid w:val="0043154F"/>
  </w:style>
  <w:style w:type="paragraph" w:customStyle="1" w:styleId="D0A9ABE2D09E4D939B964D1F7A2B7D1E">
    <w:name w:val="D0A9ABE2D09E4D939B964D1F7A2B7D1E"/>
    <w:rsid w:val="0043154F"/>
  </w:style>
  <w:style w:type="paragraph" w:customStyle="1" w:styleId="2C31FBC0338B48A6AC180391FC00029D">
    <w:name w:val="2C31FBC0338B48A6AC180391FC00029D"/>
    <w:rsid w:val="0043154F"/>
  </w:style>
  <w:style w:type="paragraph" w:customStyle="1" w:styleId="67C0D875AA1646EB802A463CDA7F5195">
    <w:name w:val="67C0D875AA1646EB802A463CDA7F5195"/>
    <w:rsid w:val="0043154F"/>
  </w:style>
  <w:style w:type="paragraph" w:customStyle="1" w:styleId="D1B981FB73574638BB0115A473673C93">
    <w:name w:val="D1B981FB73574638BB0115A473673C93"/>
    <w:rsid w:val="0043154F"/>
  </w:style>
  <w:style w:type="paragraph" w:customStyle="1" w:styleId="F7846049D7914066B74A7A97DEF1123A">
    <w:name w:val="F7846049D7914066B74A7A97DEF1123A"/>
    <w:rsid w:val="0043154F"/>
  </w:style>
  <w:style w:type="paragraph" w:customStyle="1" w:styleId="371FD075E9954736976896B0483F161E">
    <w:name w:val="371FD075E9954736976896B0483F161E"/>
    <w:rsid w:val="0043154F"/>
  </w:style>
  <w:style w:type="paragraph" w:customStyle="1" w:styleId="DFC9B56F51E54BAEA85E103998BFE56E">
    <w:name w:val="DFC9B56F51E54BAEA85E103998BFE56E"/>
    <w:rsid w:val="0043154F"/>
  </w:style>
  <w:style w:type="paragraph" w:customStyle="1" w:styleId="E63BBE56732444078990EBC05CEA560B">
    <w:name w:val="E63BBE56732444078990EBC05CEA560B"/>
    <w:rsid w:val="0043154F"/>
  </w:style>
  <w:style w:type="paragraph" w:customStyle="1" w:styleId="FFF95AB4240D4316B9020110CE6F424C">
    <w:name w:val="FFF95AB4240D4316B9020110CE6F424C"/>
    <w:rsid w:val="00431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Factura de servicio</Template>
  <TotalTime>101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 ...</dc:creator>
  <cp:keywords>HwrG</cp:keywords>
  <cp:lastModifiedBy>Hernan ...</cp:lastModifiedBy>
  <cp:revision>1</cp:revision>
  <dcterms:created xsi:type="dcterms:W3CDTF">2021-12-09T23:08:00Z</dcterms:created>
  <dcterms:modified xsi:type="dcterms:W3CDTF">2021-12-10T00:49:00Z</dcterms:modified>
</cp:coreProperties>
</file>